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775E000F" w14:textId="77777777" w:rsidTr="006C08A0">
        <w:tc>
          <w:tcPr>
            <w:tcW w:w="5013" w:type="dxa"/>
            <w:vAlign w:val="bottom"/>
          </w:tcPr>
          <w:p w14:paraId="45ABCDDA" w14:textId="77777777" w:rsidR="00C84833" w:rsidRDefault="00FE0E0C" w:rsidP="00C84833">
            <w:pPr>
              <w:pStyle w:val="Title"/>
            </w:pPr>
            <w:r>
              <w:t>Divyesh</w:t>
            </w:r>
            <w:r w:rsidR="00D92B95">
              <w:br/>
            </w:r>
            <w:r>
              <w:t>Lad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264B2829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B05041A" w14:textId="77777777" w:rsidR="004E2970" w:rsidRPr="009D0878" w:rsidRDefault="00FE0E0C" w:rsidP="004E2970">
                  <w:pPr>
                    <w:pStyle w:val="ContactInfo"/>
                  </w:pPr>
                  <w:r>
                    <w:rPr>
                      <w:sz w:val="18"/>
                    </w:rPr>
                    <w:t>16 Overland Road</w:t>
                  </w:r>
                  <w:r w:rsidR="005C71B0">
                    <w:rPr>
                      <w:sz w:val="18"/>
                    </w:rPr>
                    <w:t>, C</w:t>
                  </w:r>
                  <w:r>
                    <w:rPr>
                      <w:sz w:val="18"/>
                    </w:rPr>
                    <w:t>roydon Park</w:t>
                  </w:r>
                  <w:r w:rsidR="005C71B0">
                    <w:rPr>
                      <w:sz w:val="18"/>
                    </w:rPr>
                    <w:t xml:space="preserve">, </w:t>
                  </w:r>
                  <w:r>
                    <w:rPr>
                      <w:sz w:val="18"/>
                    </w:rPr>
                    <w:t>Adelaide</w:t>
                  </w:r>
                  <w:r w:rsidR="007F3012" w:rsidRPr="007F3012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SA 5008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A7B467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97C3D8" wp14:editId="5A41293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BCE83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A4F3AF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C507A12" w14:textId="77777777" w:rsidR="00932D92" w:rsidRPr="009D0878" w:rsidRDefault="00FE0E0C" w:rsidP="00932D92">
                  <w:pPr>
                    <w:pStyle w:val="ContactInfo"/>
                  </w:pPr>
                  <w:r>
                    <w:rPr>
                      <w:sz w:val="18"/>
                    </w:rPr>
                    <w:t>0435670019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667E1D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0D7AEB4" wp14:editId="3D55E2F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16CC26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B2375BD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C95CB01" w14:textId="77777777" w:rsidR="00932D92" w:rsidRPr="009D0878" w:rsidRDefault="00FE0E0C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divyeshlad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protonmail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999C4E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F01031" wp14:editId="6EA9FD1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967911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B07443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A688064" w14:textId="77777777" w:rsidR="00932D92" w:rsidRPr="00FE0E0C" w:rsidRDefault="00FE0E0C" w:rsidP="00FE0E0C">
                  <w:pPr>
                    <w:pStyle w:val="ContactInfo"/>
                    <w:jc w:val="center"/>
                    <w:rPr>
                      <w:rFonts w:ascii="Calibri" w:eastAsia="Times New Roman" w:hAnsi="Calibri" w:cs="Calibri"/>
                      <w:sz w:val="18"/>
                    </w:rPr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 xml:space="preserve">        </w:t>
                  </w:r>
                  <w:r w:rsidRPr="00FE0E0C">
                    <w:rPr>
                      <w:rFonts w:ascii="Calibri" w:eastAsia="Times New Roman" w:hAnsi="Calibri" w:cs="Calibri"/>
                      <w:sz w:val="18"/>
                    </w:rPr>
                    <w:t>linkedin.com/in/divyesh-lad-abaa7188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612670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A5E6A24" wp14:editId="631AAF6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2161B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0D00508" w14:textId="77777777" w:rsidR="00D92B95" w:rsidRDefault="00D92B95" w:rsidP="009D3336">
            <w:pPr>
              <w:pStyle w:val="Header"/>
            </w:pPr>
          </w:p>
        </w:tc>
      </w:tr>
    </w:tbl>
    <w:p w14:paraId="6C353EE6" w14:textId="2F47C963" w:rsidR="00C43D65" w:rsidRPr="0038480C" w:rsidRDefault="000A08F0" w:rsidP="00814A11">
      <w:pPr>
        <w:pStyle w:val="BodyText"/>
        <w:spacing w:line="252" w:lineRule="auto"/>
        <w:ind w:left="100"/>
        <w:jc w:val="both"/>
        <w:rPr>
          <w:sz w:val="21"/>
          <w:szCs w:val="21"/>
          <w:u w:val="single"/>
        </w:rPr>
      </w:pPr>
      <w:r>
        <w:rPr>
          <w:sz w:val="21"/>
          <w:szCs w:val="21"/>
        </w:rPr>
        <w:t>Recently g</w:t>
      </w:r>
      <w:r w:rsidR="006C5CF3">
        <w:rPr>
          <w:sz w:val="21"/>
          <w:szCs w:val="21"/>
        </w:rPr>
        <w:t>raduate</w:t>
      </w:r>
      <w:r>
        <w:rPr>
          <w:sz w:val="21"/>
          <w:szCs w:val="21"/>
        </w:rPr>
        <w:t>d</w:t>
      </w:r>
      <w:r w:rsidR="006C5CF3">
        <w:rPr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 w:rsidR="00814A11" w:rsidRPr="0038480C">
        <w:rPr>
          <w:sz w:val="21"/>
          <w:szCs w:val="21"/>
        </w:rPr>
        <w:t>ata scientist with 1</w:t>
      </w:r>
      <w:r>
        <w:rPr>
          <w:sz w:val="21"/>
          <w:szCs w:val="21"/>
        </w:rPr>
        <w:t>0 months</w:t>
      </w:r>
      <w:r w:rsidR="00814A11" w:rsidRPr="0038480C">
        <w:rPr>
          <w:sz w:val="21"/>
          <w:szCs w:val="21"/>
        </w:rPr>
        <w:t xml:space="preserve"> of experience in collecting, interpreting</w:t>
      </w:r>
      <w:r w:rsidR="00506A4E">
        <w:rPr>
          <w:sz w:val="21"/>
          <w:szCs w:val="21"/>
        </w:rPr>
        <w:t>, and analyzing</w:t>
      </w:r>
      <w:r w:rsidR="00814A11" w:rsidRPr="0038480C">
        <w:rPr>
          <w:sz w:val="21"/>
          <w:szCs w:val="21"/>
        </w:rPr>
        <w:t xml:space="preserve"> large datasets. Knowledgeable in artiﬁcial intelligence, machine learning, and big data. A highly skilled communicator, with extensive technical knowledge to serve as a trusted and valuable consultant. Ability to collaborate with all levels of internal and external developers</w:t>
      </w:r>
      <w:r w:rsidR="005E420F">
        <w:rPr>
          <w:sz w:val="21"/>
          <w:szCs w:val="21"/>
        </w:rPr>
        <w:t xml:space="preserve">, </w:t>
      </w:r>
      <w:r w:rsidR="00814A11" w:rsidRPr="0038480C">
        <w:rPr>
          <w:sz w:val="21"/>
          <w:szCs w:val="21"/>
        </w:rPr>
        <w:t>and project stakeholders. Interested in model building that drives long-term business growth.</w:t>
      </w:r>
    </w:p>
    <w:p w14:paraId="51BAFCB5" w14:textId="77777777" w:rsidR="005B1D68" w:rsidRDefault="00342BD9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662F9BC725A4CA48DC84D351FB6F0C3"/>
          </w:placeholder>
          <w:temporary/>
          <w:showingPlcHdr/>
          <w15:appearance w15:val="hidden"/>
        </w:sdtPr>
        <w:sdtEndPr/>
        <w:sdtContent>
          <w:r w:rsidR="004937AE" w:rsidRPr="00F368D5">
            <w:rPr>
              <w:sz w:val="28"/>
              <w:szCs w:val="28"/>
            </w:rPr>
            <w:t>Experience</w:t>
          </w:r>
        </w:sdtContent>
      </w:sdt>
    </w:p>
    <w:p w14:paraId="0D7D8F0A" w14:textId="77777777" w:rsidR="00814A11" w:rsidRPr="00F368D5" w:rsidRDefault="00814A11" w:rsidP="0038480C">
      <w:pPr>
        <w:pStyle w:val="Heading5"/>
        <w:rPr>
          <w:sz w:val="24"/>
          <w:szCs w:val="24"/>
        </w:rPr>
      </w:pPr>
      <w:r w:rsidRPr="00F368D5">
        <w:rPr>
          <w:sz w:val="24"/>
          <w:szCs w:val="24"/>
        </w:rPr>
        <w:t>Research Assistant Data Analyst</w:t>
      </w:r>
    </w:p>
    <w:p w14:paraId="24E51999" w14:textId="77777777" w:rsidR="00870A1D" w:rsidRPr="00F8264B" w:rsidRDefault="00814A11" w:rsidP="0038480C">
      <w:pPr>
        <w:pStyle w:val="Heading3"/>
        <w:rPr>
          <w:rFonts w:eastAsiaTheme="minorHAnsi" w:cstheme="minorBidi"/>
          <w:caps w:val="0"/>
          <w:sz w:val="21"/>
          <w:szCs w:val="21"/>
        </w:rPr>
      </w:pPr>
      <w:r w:rsidRPr="00870A1D">
        <w:rPr>
          <w:i/>
          <w:iCs/>
        </w:rPr>
        <w:t>U</w:t>
      </w:r>
      <w:r w:rsidRPr="00870A1D">
        <w:rPr>
          <w:rFonts w:eastAsiaTheme="minorHAnsi" w:cstheme="minorBidi"/>
          <w:i/>
          <w:iCs/>
          <w:caps w:val="0"/>
          <w:szCs w:val="22"/>
        </w:rPr>
        <w:t xml:space="preserve">niversity of South Australia - C3L - Adelaide, SA </w:t>
      </w:r>
      <w:r w:rsidRPr="00870A1D">
        <w:rPr>
          <w:i/>
          <w:iCs/>
        </w:rPr>
        <w:t xml:space="preserve"> </w:t>
      </w:r>
      <w:r>
        <w:t xml:space="preserve">                                        </w:t>
      </w:r>
      <w:r w:rsidR="00870A1D">
        <w:t xml:space="preserve">               </w:t>
      </w:r>
      <w:r w:rsidR="00F8264B">
        <w:t xml:space="preserve">    </w:t>
      </w:r>
      <w:r w:rsidRPr="00F8264B">
        <w:rPr>
          <w:rFonts w:eastAsiaTheme="minorHAnsi" w:cstheme="minorBidi"/>
          <w:caps w:val="0"/>
          <w:sz w:val="21"/>
          <w:szCs w:val="21"/>
        </w:rPr>
        <w:t>MARCH 2020 – present</w:t>
      </w:r>
    </w:p>
    <w:p w14:paraId="0413C772" w14:textId="77777777" w:rsidR="0023705D" w:rsidRPr="00513EFC" w:rsidRDefault="0023705D" w:rsidP="0038480C">
      <w:pPr>
        <w:pStyle w:val="Heading5"/>
      </w:pPr>
    </w:p>
    <w:p w14:paraId="2320F832" w14:textId="42967841" w:rsidR="00296361" w:rsidRPr="00296361" w:rsidRDefault="00870A1D" w:rsidP="00296361">
      <w:pPr>
        <w:spacing w:after="160" w:line="6" w:lineRule="atLeast"/>
        <w:jc w:val="both"/>
        <w:rPr>
          <w:sz w:val="21"/>
          <w:szCs w:val="21"/>
        </w:rPr>
      </w:pPr>
      <w:r w:rsidRPr="0038480C">
        <w:rPr>
          <w:sz w:val="21"/>
          <w:szCs w:val="21"/>
        </w:rPr>
        <w:t xml:space="preserve">Working with the Centre for Change and Complexity Lab (C3L) under the Teaching and Innovation Unit at </w:t>
      </w:r>
      <w:proofErr w:type="spellStart"/>
      <w:r w:rsidRPr="0038480C">
        <w:rPr>
          <w:sz w:val="21"/>
          <w:szCs w:val="21"/>
        </w:rPr>
        <w:t>UniSA</w:t>
      </w:r>
      <w:proofErr w:type="spellEnd"/>
      <w:r w:rsidRPr="0038480C">
        <w:rPr>
          <w:sz w:val="21"/>
          <w:szCs w:val="21"/>
        </w:rPr>
        <w:t>.</w:t>
      </w:r>
      <w:r w:rsidR="00076E4C">
        <w:rPr>
          <w:sz w:val="21"/>
          <w:szCs w:val="21"/>
        </w:rPr>
        <w:t xml:space="preserve"> </w:t>
      </w:r>
    </w:p>
    <w:p w14:paraId="7243D2CC" w14:textId="2162548C" w:rsidR="00BC7738" w:rsidRDefault="007901D7" w:rsidP="007436ED">
      <w:pPr>
        <w:pStyle w:val="ListParagraph"/>
        <w:numPr>
          <w:ilvl w:val="0"/>
          <w:numId w:val="14"/>
        </w:numPr>
        <w:spacing w:line="6" w:lineRule="atLeast"/>
        <w:jc w:val="both"/>
        <w:rPr>
          <w:sz w:val="21"/>
          <w:szCs w:val="21"/>
        </w:rPr>
      </w:pPr>
      <w:r w:rsidRPr="00BC7738">
        <w:rPr>
          <w:sz w:val="21"/>
          <w:szCs w:val="21"/>
        </w:rPr>
        <w:t>Performed</w:t>
      </w:r>
      <w:r w:rsidR="00296361" w:rsidRPr="00BC7738">
        <w:rPr>
          <w:sz w:val="21"/>
          <w:szCs w:val="21"/>
        </w:rPr>
        <w:t xml:space="preserve"> </w:t>
      </w:r>
      <w:r w:rsidRPr="00BC7738">
        <w:rPr>
          <w:sz w:val="21"/>
          <w:szCs w:val="21"/>
        </w:rPr>
        <w:t xml:space="preserve">ETL and </w:t>
      </w:r>
      <w:r w:rsidR="00296361" w:rsidRPr="00BC7738">
        <w:rPr>
          <w:sz w:val="21"/>
          <w:szCs w:val="21"/>
        </w:rPr>
        <w:t xml:space="preserve">presented the results in the form of </w:t>
      </w:r>
      <w:r w:rsidR="00504E93" w:rsidRPr="00504E93">
        <w:rPr>
          <w:sz w:val="21"/>
          <w:szCs w:val="21"/>
        </w:rPr>
        <w:t>an</w:t>
      </w:r>
      <w:r w:rsidR="00504E93" w:rsidRPr="00504E93">
        <w:rPr>
          <w:b/>
          <w:bCs/>
          <w:sz w:val="21"/>
          <w:szCs w:val="21"/>
        </w:rPr>
        <w:t xml:space="preserve"> Excel</w:t>
      </w:r>
      <w:r w:rsidR="00504E93">
        <w:rPr>
          <w:sz w:val="21"/>
          <w:szCs w:val="21"/>
        </w:rPr>
        <w:t xml:space="preserve"> </w:t>
      </w:r>
      <w:r w:rsidR="00296361" w:rsidRPr="00BC7738">
        <w:rPr>
          <w:sz w:val="21"/>
          <w:szCs w:val="21"/>
        </w:rPr>
        <w:t xml:space="preserve">pivot table to understand the behavior of </w:t>
      </w:r>
      <w:r w:rsidR="00F514FB" w:rsidRPr="00BC7738">
        <w:rPr>
          <w:sz w:val="21"/>
          <w:szCs w:val="21"/>
        </w:rPr>
        <w:t>students</w:t>
      </w:r>
      <w:r w:rsidR="00BC7738" w:rsidRPr="00BC7738">
        <w:rPr>
          <w:sz w:val="21"/>
          <w:szCs w:val="21"/>
        </w:rPr>
        <w:t>.</w:t>
      </w:r>
    </w:p>
    <w:p w14:paraId="12A6F683" w14:textId="718711B8" w:rsidR="00654234" w:rsidRPr="00BC7738" w:rsidRDefault="00654234" w:rsidP="007436ED">
      <w:pPr>
        <w:pStyle w:val="ListParagraph"/>
        <w:numPr>
          <w:ilvl w:val="0"/>
          <w:numId w:val="14"/>
        </w:numPr>
        <w:spacing w:line="6" w:lineRule="atLeast"/>
        <w:jc w:val="both"/>
        <w:rPr>
          <w:sz w:val="21"/>
          <w:szCs w:val="21"/>
        </w:rPr>
      </w:pPr>
      <w:r w:rsidRPr="00BC7738">
        <w:rPr>
          <w:sz w:val="21"/>
          <w:szCs w:val="21"/>
        </w:rPr>
        <w:t xml:space="preserve">Leveraged data warehousing and visualizing capabilities </w:t>
      </w:r>
      <w:r w:rsidR="00F514FB" w:rsidRPr="00BC7738">
        <w:rPr>
          <w:sz w:val="21"/>
          <w:szCs w:val="21"/>
        </w:rPr>
        <w:t xml:space="preserve">in </w:t>
      </w:r>
      <w:r w:rsidR="00504E93">
        <w:rPr>
          <w:b/>
          <w:bCs/>
          <w:sz w:val="21"/>
          <w:szCs w:val="21"/>
        </w:rPr>
        <w:t>P</w:t>
      </w:r>
      <w:r w:rsidR="00F514FB" w:rsidRPr="00504E93">
        <w:rPr>
          <w:b/>
          <w:bCs/>
          <w:sz w:val="21"/>
          <w:szCs w:val="21"/>
        </w:rPr>
        <w:t>ython</w:t>
      </w:r>
      <w:r w:rsidR="00F514FB" w:rsidRPr="00BC7738">
        <w:rPr>
          <w:sz w:val="21"/>
          <w:szCs w:val="21"/>
        </w:rPr>
        <w:t xml:space="preserve"> </w:t>
      </w:r>
      <w:r w:rsidRPr="00BC7738">
        <w:rPr>
          <w:sz w:val="21"/>
          <w:szCs w:val="21"/>
        </w:rPr>
        <w:t xml:space="preserve">to compare and understand the influence of </w:t>
      </w:r>
      <w:r w:rsidR="00F514FB" w:rsidRPr="00BC7738">
        <w:rPr>
          <w:sz w:val="21"/>
          <w:szCs w:val="21"/>
        </w:rPr>
        <w:t>different factors</w:t>
      </w:r>
      <w:r w:rsidRPr="00BC7738">
        <w:rPr>
          <w:sz w:val="21"/>
          <w:szCs w:val="21"/>
        </w:rPr>
        <w:t xml:space="preserve"> on students’</w:t>
      </w:r>
      <w:r w:rsidR="00F514FB" w:rsidRPr="00BC7738">
        <w:rPr>
          <w:sz w:val="21"/>
          <w:szCs w:val="21"/>
        </w:rPr>
        <w:t xml:space="preserve"> </w:t>
      </w:r>
      <w:r w:rsidR="00E749C1" w:rsidRPr="00BC7738">
        <w:rPr>
          <w:sz w:val="21"/>
          <w:szCs w:val="21"/>
        </w:rPr>
        <w:t xml:space="preserve">online </w:t>
      </w:r>
      <w:r w:rsidR="00F514FB" w:rsidRPr="00BC7738">
        <w:rPr>
          <w:sz w:val="21"/>
          <w:szCs w:val="21"/>
        </w:rPr>
        <w:t xml:space="preserve">engagement </w:t>
      </w:r>
      <w:r w:rsidR="00E749C1" w:rsidRPr="00BC7738">
        <w:rPr>
          <w:sz w:val="21"/>
          <w:szCs w:val="21"/>
        </w:rPr>
        <w:t>activity</w:t>
      </w:r>
      <w:r w:rsidRPr="00BC7738">
        <w:rPr>
          <w:sz w:val="21"/>
          <w:szCs w:val="21"/>
        </w:rPr>
        <w:t>.</w:t>
      </w:r>
    </w:p>
    <w:p w14:paraId="781516E3" w14:textId="12D53D64" w:rsidR="00654234" w:rsidRDefault="00654234" w:rsidP="00F8264B">
      <w:pPr>
        <w:pStyle w:val="ListParagraph"/>
        <w:numPr>
          <w:ilvl w:val="0"/>
          <w:numId w:val="14"/>
        </w:numPr>
        <w:spacing w:line="6" w:lineRule="atLeast"/>
        <w:jc w:val="both"/>
        <w:rPr>
          <w:sz w:val="21"/>
          <w:szCs w:val="21"/>
        </w:rPr>
      </w:pPr>
      <w:r>
        <w:rPr>
          <w:sz w:val="21"/>
          <w:szCs w:val="21"/>
        </w:rPr>
        <w:t>Implemented linear mixed models (</w:t>
      </w:r>
      <w:proofErr w:type="spellStart"/>
      <w:r>
        <w:rPr>
          <w:sz w:val="21"/>
          <w:szCs w:val="21"/>
        </w:rPr>
        <w:t>lmer</w:t>
      </w:r>
      <w:proofErr w:type="spellEnd"/>
      <w:r>
        <w:rPr>
          <w:sz w:val="21"/>
          <w:szCs w:val="21"/>
        </w:rPr>
        <w:t xml:space="preserve">) </w:t>
      </w:r>
      <w:r w:rsidR="00F514FB">
        <w:rPr>
          <w:sz w:val="21"/>
          <w:szCs w:val="21"/>
        </w:rPr>
        <w:t xml:space="preserve">in </w:t>
      </w:r>
      <w:r w:rsidR="00F514FB" w:rsidRPr="00504E93">
        <w:rPr>
          <w:b/>
          <w:bCs/>
          <w:sz w:val="21"/>
          <w:szCs w:val="21"/>
        </w:rPr>
        <w:t>R</w:t>
      </w:r>
      <w:r w:rsidR="00F514FB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estimate the </w:t>
      </w:r>
      <w:r w:rsidR="00E80CD1">
        <w:rPr>
          <w:sz w:val="21"/>
          <w:szCs w:val="21"/>
        </w:rPr>
        <w:t>s</w:t>
      </w:r>
      <w:r>
        <w:rPr>
          <w:sz w:val="21"/>
          <w:szCs w:val="21"/>
        </w:rPr>
        <w:t>tudent</w:t>
      </w:r>
      <w:r w:rsidR="001D340B">
        <w:rPr>
          <w:sz w:val="21"/>
          <w:szCs w:val="21"/>
        </w:rPr>
        <w:t xml:space="preserve"> performance</w:t>
      </w:r>
      <w:r w:rsidR="00E80CD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by controlling random factors </w:t>
      </w:r>
      <w:r w:rsidR="00F514FB">
        <w:rPr>
          <w:sz w:val="21"/>
          <w:szCs w:val="21"/>
        </w:rPr>
        <w:t>of</w:t>
      </w:r>
      <w:r>
        <w:rPr>
          <w:sz w:val="21"/>
          <w:szCs w:val="21"/>
        </w:rPr>
        <w:t xml:space="preserve"> student id.</w:t>
      </w:r>
    </w:p>
    <w:p w14:paraId="3D86F54A" w14:textId="2EFACB01" w:rsidR="00F514FB" w:rsidRDefault="00654234" w:rsidP="00F514FB">
      <w:pPr>
        <w:pStyle w:val="ListParagraph"/>
        <w:numPr>
          <w:ilvl w:val="0"/>
          <w:numId w:val="14"/>
        </w:numPr>
        <w:spacing w:line="6" w:lineRule="atLeas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Performed </w:t>
      </w:r>
      <w:r w:rsidR="00F514FB">
        <w:rPr>
          <w:sz w:val="21"/>
          <w:szCs w:val="21"/>
        </w:rPr>
        <w:t xml:space="preserve">extensive </w:t>
      </w:r>
      <w:r>
        <w:rPr>
          <w:sz w:val="21"/>
          <w:szCs w:val="21"/>
        </w:rPr>
        <w:t>post-hoc analysis to check the residual assumptions</w:t>
      </w:r>
      <w:r w:rsidR="00F514FB">
        <w:rPr>
          <w:sz w:val="21"/>
          <w:szCs w:val="21"/>
        </w:rPr>
        <w:t>.</w:t>
      </w:r>
    </w:p>
    <w:p w14:paraId="124C3E5F" w14:textId="622B32B6" w:rsidR="00F514FB" w:rsidRPr="00F514FB" w:rsidRDefault="00F514FB" w:rsidP="00F514FB">
      <w:pPr>
        <w:pStyle w:val="ListParagraph"/>
        <w:numPr>
          <w:ilvl w:val="0"/>
          <w:numId w:val="14"/>
        </w:numPr>
        <w:spacing w:line="6" w:lineRule="atLeas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Wrote python scripts to automate data merging </w:t>
      </w:r>
      <w:r w:rsidR="007769AF">
        <w:rPr>
          <w:sz w:val="21"/>
          <w:szCs w:val="21"/>
        </w:rPr>
        <w:t>&amp; transformation</w:t>
      </w:r>
      <w:r>
        <w:rPr>
          <w:sz w:val="21"/>
          <w:szCs w:val="21"/>
        </w:rPr>
        <w:t>, masking, and visualiz</w:t>
      </w:r>
      <w:r w:rsidR="00E80CD1">
        <w:rPr>
          <w:sz w:val="21"/>
          <w:szCs w:val="21"/>
        </w:rPr>
        <w:t>ation</w:t>
      </w:r>
      <w:r>
        <w:rPr>
          <w:sz w:val="21"/>
          <w:szCs w:val="21"/>
        </w:rPr>
        <w:t xml:space="preserve"> </w:t>
      </w:r>
      <w:r w:rsidR="007769AF">
        <w:rPr>
          <w:sz w:val="21"/>
          <w:szCs w:val="21"/>
        </w:rPr>
        <w:t xml:space="preserve">processes. </w:t>
      </w:r>
    </w:p>
    <w:p w14:paraId="75CD3100" w14:textId="1EC1A1B1" w:rsidR="000440A4" w:rsidRPr="003A6E99" w:rsidRDefault="00E749C1" w:rsidP="003A6E99">
      <w:pPr>
        <w:pStyle w:val="ListParagraph"/>
        <w:numPr>
          <w:ilvl w:val="0"/>
          <w:numId w:val="14"/>
        </w:numPr>
        <w:spacing w:line="6" w:lineRule="atLeas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 w:rsidR="00D82622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new feature engineering approach to improve the model’s </w:t>
      </w:r>
      <w:r w:rsidR="00E80CD1">
        <w:rPr>
          <w:sz w:val="21"/>
          <w:szCs w:val="21"/>
        </w:rPr>
        <w:t xml:space="preserve">overall </w:t>
      </w:r>
      <w:r>
        <w:rPr>
          <w:sz w:val="21"/>
          <w:szCs w:val="21"/>
        </w:rPr>
        <w:t>predictive power.</w:t>
      </w:r>
    </w:p>
    <w:p w14:paraId="397173CC" w14:textId="77777777" w:rsidR="00F368D5" w:rsidRPr="00F368D5" w:rsidRDefault="00F368D5" w:rsidP="0038480C">
      <w:pPr>
        <w:pStyle w:val="Heading5"/>
        <w:rPr>
          <w:sz w:val="24"/>
          <w:szCs w:val="24"/>
        </w:rPr>
      </w:pPr>
      <w:r w:rsidRPr="00F368D5">
        <w:rPr>
          <w:sz w:val="24"/>
          <w:szCs w:val="24"/>
        </w:rPr>
        <w:t>Natural Language Processing Engineer</w:t>
      </w:r>
    </w:p>
    <w:p w14:paraId="50742CF4" w14:textId="77777777" w:rsidR="0038480C" w:rsidRPr="00F8264B" w:rsidRDefault="00F368D5" w:rsidP="0038480C">
      <w:pPr>
        <w:pStyle w:val="Heading3"/>
        <w:rPr>
          <w:rFonts w:eastAsiaTheme="minorHAnsi" w:cstheme="minorBidi"/>
          <w:caps w:val="0"/>
          <w:sz w:val="21"/>
          <w:szCs w:val="21"/>
        </w:rPr>
      </w:pPr>
      <w:r w:rsidRPr="00F368D5">
        <w:rPr>
          <w:rFonts w:eastAsiaTheme="minorHAnsi" w:cstheme="minorBidi"/>
          <w:i/>
          <w:iCs/>
          <w:caps w:val="0"/>
          <w:szCs w:val="22"/>
        </w:rPr>
        <w:t>Creative Mantra</w:t>
      </w:r>
      <w:r>
        <w:rPr>
          <w:rFonts w:eastAsiaTheme="minorHAnsi" w:cstheme="minorBidi"/>
          <w:i/>
          <w:iCs/>
          <w:caps w:val="0"/>
          <w:szCs w:val="22"/>
        </w:rPr>
        <w:t xml:space="preserve">                                                                                                                      </w:t>
      </w:r>
      <w:r w:rsidR="00F8264B">
        <w:rPr>
          <w:rFonts w:eastAsiaTheme="minorHAnsi" w:cstheme="minorBidi"/>
          <w:i/>
          <w:iCs/>
          <w:caps w:val="0"/>
          <w:szCs w:val="22"/>
        </w:rPr>
        <w:t xml:space="preserve">    </w:t>
      </w:r>
      <w:r>
        <w:rPr>
          <w:rFonts w:eastAsiaTheme="minorHAnsi" w:cstheme="minorBidi"/>
          <w:i/>
          <w:iCs/>
          <w:caps w:val="0"/>
          <w:szCs w:val="22"/>
        </w:rPr>
        <w:t xml:space="preserve"> </w:t>
      </w:r>
      <w:r w:rsidRPr="00F8264B">
        <w:rPr>
          <w:rFonts w:eastAsiaTheme="minorHAnsi" w:cstheme="minorBidi"/>
          <w:caps w:val="0"/>
          <w:sz w:val="21"/>
          <w:szCs w:val="21"/>
        </w:rPr>
        <w:t xml:space="preserve">JUNE 2020 – present  </w:t>
      </w:r>
    </w:p>
    <w:p w14:paraId="13ED704C" w14:textId="77777777" w:rsidR="00F368D5" w:rsidRPr="00F8264B" w:rsidRDefault="00F368D5" w:rsidP="00F8264B">
      <w:pPr>
        <w:spacing w:after="160" w:line="6" w:lineRule="atLeast"/>
        <w:jc w:val="both"/>
        <w:rPr>
          <w:sz w:val="21"/>
          <w:szCs w:val="21"/>
        </w:rPr>
      </w:pPr>
      <w:r w:rsidRPr="00F8264B">
        <w:rPr>
          <w:sz w:val="21"/>
          <w:szCs w:val="21"/>
        </w:rPr>
        <w:t xml:space="preserve"> </w:t>
      </w:r>
    </w:p>
    <w:p w14:paraId="16F9DD6B" w14:textId="77777777" w:rsidR="00F368D5" w:rsidRDefault="00F368D5" w:rsidP="00F8264B">
      <w:pPr>
        <w:spacing w:after="160" w:line="6" w:lineRule="atLeast"/>
        <w:jc w:val="both"/>
        <w:rPr>
          <w:sz w:val="21"/>
          <w:szCs w:val="21"/>
        </w:rPr>
      </w:pPr>
      <w:r w:rsidRPr="00F8264B">
        <w:rPr>
          <w:sz w:val="21"/>
          <w:szCs w:val="21"/>
        </w:rPr>
        <w:t>Working on an online editing platform to provide an in-depth analysis of prose.</w:t>
      </w:r>
    </w:p>
    <w:p w14:paraId="4BE1F074" w14:textId="38F0B6A8" w:rsidR="005504FC" w:rsidRDefault="005504FC" w:rsidP="00F514F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Spearheaded the implementation of building features and creating automated reports to meet the demands of publishing professionals and discerning readers.  </w:t>
      </w:r>
    </w:p>
    <w:p w14:paraId="0AB00221" w14:textId="54CA87D6" w:rsidR="0038480C" w:rsidRDefault="0038480C" w:rsidP="00F514F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 w:rsidRPr="00F8264B">
        <w:rPr>
          <w:sz w:val="21"/>
          <w:szCs w:val="21"/>
        </w:rPr>
        <w:t>Develop</w:t>
      </w:r>
      <w:r w:rsidR="004B02D5">
        <w:rPr>
          <w:sz w:val="21"/>
          <w:szCs w:val="21"/>
        </w:rPr>
        <w:t>ed</w:t>
      </w:r>
      <w:r w:rsidRPr="00F8264B">
        <w:rPr>
          <w:sz w:val="21"/>
          <w:szCs w:val="21"/>
        </w:rPr>
        <w:t xml:space="preserve">, </w:t>
      </w:r>
      <w:r w:rsidR="00C81919">
        <w:rPr>
          <w:sz w:val="21"/>
          <w:szCs w:val="21"/>
        </w:rPr>
        <w:t xml:space="preserve">evaluated, and </w:t>
      </w:r>
      <w:r w:rsidRPr="00F8264B">
        <w:rPr>
          <w:sz w:val="21"/>
          <w:szCs w:val="21"/>
        </w:rPr>
        <w:t>maintain</w:t>
      </w:r>
      <w:r w:rsidR="004B02D5">
        <w:rPr>
          <w:sz w:val="21"/>
          <w:szCs w:val="21"/>
        </w:rPr>
        <w:t>ed</w:t>
      </w:r>
      <w:r w:rsidRPr="00F8264B">
        <w:rPr>
          <w:sz w:val="21"/>
          <w:szCs w:val="21"/>
        </w:rPr>
        <w:t xml:space="preserve"> </w:t>
      </w:r>
      <w:r w:rsidR="00C81919" w:rsidRPr="00504E93">
        <w:rPr>
          <w:b/>
          <w:bCs/>
          <w:sz w:val="21"/>
          <w:szCs w:val="21"/>
        </w:rPr>
        <w:t xml:space="preserve">NLP </w:t>
      </w:r>
      <w:r w:rsidRPr="00504E93">
        <w:rPr>
          <w:b/>
          <w:bCs/>
          <w:sz w:val="21"/>
          <w:szCs w:val="21"/>
        </w:rPr>
        <w:t>modules</w:t>
      </w:r>
      <w:r w:rsidRPr="00F8264B">
        <w:rPr>
          <w:sz w:val="21"/>
          <w:szCs w:val="21"/>
        </w:rPr>
        <w:t xml:space="preserve"> that assist</w:t>
      </w:r>
      <w:r w:rsidR="00C81919">
        <w:rPr>
          <w:sz w:val="21"/>
          <w:szCs w:val="21"/>
        </w:rPr>
        <w:t>ed</w:t>
      </w:r>
      <w:r w:rsidR="004B02D5">
        <w:rPr>
          <w:sz w:val="21"/>
          <w:szCs w:val="21"/>
        </w:rPr>
        <w:t xml:space="preserve"> </w:t>
      </w:r>
      <w:r w:rsidRPr="00F8264B">
        <w:rPr>
          <w:sz w:val="21"/>
          <w:szCs w:val="21"/>
        </w:rPr>
        <w:t>authors in improving the manuscript</w:t>
      </w:r>
      <w:r w:rsidR="00C81919">
        <w:rPr>
          <w:sz w:val="21"/>
          <w:szCs w:val="21"/>
        </w:rPr>
        <w:t xml:space="preserve"> by recommending cleaner dialogue, eliminating needless filler, keeping </w:t>
      </w:r>
      <w:r w:rsidR="00D82622">
        <w:rPr>
          <w:sz w:val="21"/>
          <w:szCs w:val="21"/>
        </w:rPr>
        <w:t xml:space="preserve">the </w:t>
      </w:r>
      <w:r w:rsidR="00C81919">
        <w:rPr>
          <w:sz w:val="21"/>
          <w:szCs w:val="21"/>
        </w:rPr>
        <w:t>reader engaged by fine</w:t>
      </w:r>
      <w:r w:rsidR="00D82622">
        <w:rPr>
          <w:sz w:val="21"/>
          <w:szCs w:val="21"/>
        </w:rPr>
        <w:t>-</w:t>
      </w:r>
      <w:r w:rsidR="00C81919">
        <w:rPr>
          <w:sz w:val="21"/>
          <w:szCs w:val="21"/>
        </w:rPr>
        <w:t>tuning pacing</w:t>
      </w:r>
      <w:r w:rsidR="00D82622">
        <w:rPr>
          <w:sz w:val="21"/>
          <w:szCs w:val="21"/>
        </w:rPr>
        <w:t>,</w:t>
      </w:r>
      <w:r w:rsidR="00C81919">
        <w:rPr>
          <w:sz w:val="21"/>
          <w:szCs w:val="21"/>
        </w:rPr>
        <w:t xml:space="preserve"> and </w:t>
      </w:r>
      <w:r w:rsidR="00BC7738">
        <w:rPr>
          <w:sz w:val="21"/>
          <w:szCs w:val="21"/>
        </w:rPr>
        <w:t xml:space="preserve">setting the </w:t>
      </w:r>
      <w:r w:rsidR="00C81919">
        <w:rPr>
          <w:sz w:val="21"/>
          <w:szCs w:val="21"/>
        </w:rPr>
        <w:t xml:space="preserve">emotional tone of the writing. </w:t>
      </w:r>
    </w:p>
    <w:p w14:paraId="064F43E4" w14:textId="442952EA" w:rsidR="007901D7" w:rsidRPr="00F8264B" w:rsidRDefault="007901D7" w:rsidP="00F514F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Monitored and created test cases </w:t>
      </w:r>
      <w:r w:rsidR="00504E93">
        <w:rPr>
          <w:sz w:val="21"/>
          <w:szCs w:val="21"/>
        </w:rPr>
        <w:t xml:space="preserve">in a </w:t>
      </w:r>
      <w:r w:rsidR="00504E93" w:rsidRPr="00504E93">
        <w:rPr>
          <w:b/>
          <w:bCs/>
          <w:sz w:val="21"/>
          <w:szCs w:val="21"/>
        </w:rPr>
        <w:t>Python</w:t>
      </w:r>
      <w:r w:rsidR="00504E93">
        <w:rPr>
          <w:sz w:val="21"/>
          <w:szCs w:val="21"/>
        </w:rPr>
        <w:t xml:space="preserve"> environment </w:t>
      </w:r>
      <w:r>
        <w:rPr>
          <w:sz w:val="21"/>
          <w:szCs w:val="21"/>
        </w:rPr>
        <w:t>for different modules related to pacing, dialogue delivery, and word choice for validating data and resolving issues.</w:t>
      </w:r>
    </w:p>
    <w:p w14:paraId="115CC1FE" w14:textId="205B9D3E" w:rsidR="00C81919" w:rsidRDefault="00C81919" w:rsidP="00C81919">
      <w:pPr>
        <w:pStyle w:val="ListParagraph"/>
        <w:jc w:val="both"/>
        <w:rPr>
          <w:sz w:val="21"/>
          <w:szCs w:val="21"/>
        </w:rPr>
      </w:pPr>
    </w:p>
    <w:p w14:paraId="75AC268B" w14:textId="14CF3F95" w:rsidR="00C81919" w:rsidRPr="00133541" w:rsidRDefault="00C81919" w:rsidP="00C81919">
      <w:pPr>
        <w:pStyle w:val="ListParagraph"/>
        <w:jc w:val="both"/>
        <w:rPr>
          <w:rFonts w:asciiTheme="majorHAnsi" w:eastAsiaTheme="majorEastAsia" w:hAnsiTheme="majorHAnsi" w:cstheme="majorBidi"/>
          <w:b/>
          <w:bCs/>
          <w:color w:val="005E80" w:themeColor="accent1" w:themeShade="BF"/>
          <w:sz w:val="24"/>
          <w:szCs w:val="24"/>
        </w:rPr>
      </w:pPr>
      <w:r w:rsidRPr="00133541">
        <w:rPr>
          <w:b/>
          <w:bCs/>
          <w:i/>
          <w:iCs/>
          <w:sz w:val="21"/>
          <w:szCs w:val="21"/>
        </w:rPr>
        <w:t xml:space="preserve">Achievement: Decreased the rate of false positives in the traditional model by </w:t>
      </w:r>
      <w:r w:rsidR="00133541" w:rsidRPr="00133541">
        <w:rPr>
          <w:b/>
          <w:bCs/>
          <w:i/>
          <w:iCs/>
          <w:sz w:val="21"/>
          <w:szCs w:val="21"/>
        </w:rPr>
        <w:t>~</w:t>
      </w:r>
      <w:r w:rsidRPr="00133541">
        <w:rPr>
          <w:b/>
          <w:bCs/>
          <w:i/>
          <w:iCs/>
          <w:sz w:val="21"/>
          <w:szCs w:val="21"/>
        </w:rPr>
        <w:t>10%</w:t>
      </w:r>
      <w:r w:rsidR="00133541" w:rsidRPr="00133541">
        <w:rPr>
          <w:b/>
          <w:bCs/>
          <w:i/>
          <w:iCs/>
          <w:sz w:val="21"/>
          <w:szCs w:val="21"/>
        </w:rPr>
        <w:t xml:space="preserve"> </w:t>
      </w:r>
      <w:r w:rsidR="00B80B30">
        <w:rPr>
          <w:b/>
          <w:bCs/>
          <w:i/>
          <w:iCs/>
          <w:sz w:val="21"/>
          <w:szCs w:val="21"/>
        </w:rPr>
        <w:t>following</w:t>
      </w:r>
      <w:r w:rsidR="00133541" w:rsidRPr="00133541">
        <w:rPr>
          <w:b/>
          <w:bCs/>
          <w:i/>
          <w:iCs/>
          <w:sz w:val="21"/>
          <w:szCs w:val="21"/>
        </w:rPr>
        <w:t xml:space="preserve"> robust data cleaning and wrangling procedures.</w:t>
      </w:r>
      <w:r w:rsidR="00133541" w:rsidRPr="00133541">
        <w:rPr>
          <w:rFonts w:asciiTheme="majorHAnsi" w:eastAsiaTheme="majorEastAsia" w:hAnsiTheme="majorHAnsi" w:cstheme="majorBidi"/>
          <w:b/>
          <w:bCs/>
          <w:color w:val="005E80" w:themeColor="accent1" w:themeShade="BF"/>
          <w:sz w:val="24"/>
          <w:szCs w:val="24"/>
        </w:rPr>
        <w:t xml:space="preserve"> </w:t>
      </w:r>
    </w:p>
    <w:p w14:paraId="1654659F" w14:textId="77777777" w:rsidR="0038480C" w:rsidRPr="0038480C" w:rsidRDefault="0038480C" w:rsidP="0038480C">
      <w:pPr>
        <w:pStyle w:val="Heading5"/>
        <w:rPr>
          <w:sz w:val="24"/>
          <w:szCs w:val="24"/>
        </w:rPr>
      </w:pPr>
      <w:r w:rsidRPr="0038480C">
        <w:rPr>
          <w:sz w:val="24"/>
          <w:szCs w:val="24"/>
        </w:rPr>
        <w:lastRenderedPageBreak/>
        <w:t>Data Visualization Consultant</w:t>
      </w:r>
    </w:p>
    <w:p w14:paraId="3ECB4E7E" w14:textId="77777777" w:rsidR="0038480C" w:rsidRPr="00F8264B" w:rsidRDefault="0038480C" w:rsidP="0038480C">
      <w:pPr>
        <w:pStyle w:val="Heading3"/>
        <w:rPr>
          <w:rFonts w:eastAsiaTheme="minorHAnsi" w:cstheme="minorBidi"/>
          <w:caps w:val="0"/>
          <w:sz w:val="21"/>
          <w:szCs w:val="21"/>
        </w:rPr>
      </w:pPr>
      <w:r w:rsidRPr="0038480C">
        <w:rPr>
          <w:rFonts w:eastAsiaTheme="minorHAnsi" w:cstheme="minorBidi"/>
          <w:i/>
          <w:iCs/>
          <w:caps w:val="0"/>
          <w:szCs w:val="22"/>
        </w:rPr>
        <w:t>City of Adelaide</w:t>
      </w:r>
      <w:r>
        <w:rPr>
          <w:rFonts w:eastAsiaTheme="minorHAnsi" w:cstheme="minorBidi"/>
          <w:i/>
          <w:iCs/>
          <w:caps w:val="0"/>
          <w:szCs w:val="22"/>
        </w:rPr>
        <w:t xml:space="preserve">                                                                                                                      </w:t>
      </w:r>
      <w:r w:rsidRPr="0038480C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 </w:t>
      </w:r>
      <w:r w:rsidR="00F8264B">
        <w:rPr>
          <w:rFonts w:eastAsiaTheme="minorHAnsi" w:cstheme="minorBidi"/>
          <w:caps w:val="0"/>
          <w:szCs w:val="22"/>
        </w:rPr>
        <w:t xml:space="preserve">  </w:t>
      </w:r>
      <w:r w:rsidRPr="00F8264B">
        <w:rPr>
          <w:rFonts w:eastAsiaTheme="minorHAnsi" w:cstheme="minorBidi"/>
          <w:caps w:val="0"/>
          <w:sz w:val="21"/>
          <w:szCs w:val="21"/>
        </w:rPr>
        <w:t>NOV 2019 – DEC 2019</w:t>
      </w:r>
    </w:p>
    <w:p w14:paraId="188F076D" w14:textId="77777777" w:rsidR="0038480C" w:rsidRPr="0038480C" w:rsidRDefault="0038480C" w:rsidP="0038480C">
      <w:pPr>
        <w:pStyle w:val="Heading3"/>
        <w:rPr>
          <w:rFonts w:eastAsiaTheme="minorHAnsi" w:cstheme="minorBidi"/>
          <w:i/>
          <w:iCs/>
          <w:caps w:val="0"/>
          <w:szCs w:val="22"/>
        </w:rPr>
      </w:pPr>
    </w:p>
    <w:p w14:paraId="421C974C" w14:textId="77777777" w:rsidR="0038480C" w:rsidRPr="00F8264B" w:rsidRDefault="0038480C" w:rsidP="00F8264B">
      <w:pPr>
        <w:jc w:val="both"/>
        <w:rPr>
          <w:sz w:val="21"/>
          <w:szCs w:val="21"/>
        </w:rPr>
      </w:pPr>
      <w:r w:rsidRPr="00F8264B">
        <w:rPr>
          <w:sz w:val="21"/>
          <w:szCs w:val="21"/>
        </w:rPr>
        <w:t>Worked with Adelaide council's business development department on the Smart CBD project.</w:t>
      </w:r>
    </w:p>
    <w:p w14:paraId="5DE50903" w14:textId="77777777" w:rsidR="0038480C" w:rsidRPr="00F8264B" w:rsidRDefault="0049325D" w:rsidP="00F8264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Delivered an interactive dashboard in </w:t>
      </w:r>
      <w:r w:rsidRPr="00504E93">
        <w:rPr>
          <w:b/>
          <w:bCs/>
          <w:sz w:val="21"/>
          <w:szCs w:val="21"/>
        </w:rPr>
        <w:t>Power BI</w:t>
      </w:r>
      <w:r>
        <w:rPr>
          <w:sz w:val="21"/>
          <w:szCs w:val="21"/>
        </w:rPr>
        <w:t xml:space="preserve"> for retailers to make informed decisions about the</w:t>
      </w:r>
      <w:r w:rsidR="0038480C" w:rsidRPr="00F8264B">
        <w:rPr>
          <w:sz w:val="21"/>
          <w:szCs w:val="21"/>
        </w:rPr>
        <w:t xml:space="preserve"> vacancy and occupancy rates of businesses in the city precinct.</w:t>
      </w:r>
    </w:p>
    <w:p w14:paraId="3697A017" w14:textId="3DE2AD7A" w:rsidR="0038480C" w:rsidRPr="00F8264B" w:rsidRDefault="0049325D" w:rsidP="00F8264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Optimized the existing design </w:t>
      </w:r>
      <w:r w:rsidR="00C70C01">
        <w:rPr>
          <w:sz w:val="21"/>
          <w:szCs w:val="21"/>
        </w:rPr>
        <w:t xml:space="preserve">by performing rigorous data </w:t>
      </w:r>
      <w:r w:rsidR="00504E93">
        <w:rPr>
          <w:sz w:val="21"/>
          <w:szCs w:val="21"/>
        </w:rPr>
        <w:t xml:space="preserve">cleaning </w:t>
      </w:r>
      <w:r>
        <w:rPr>
          <w:sz w:val="21"/>
          <w:szCs w:val="21"/>
        </w:rPr>
        <w:t xml:space="preserve">to </w:t>
      </w:r>
      <w:r w:rsidR="0038480C" w:rsidRPr="00F8264B">
        <w:rPr>
          <w:sz w:val="21"/>
          <w:szCs w:val="21"/>
        </w:rPr>
        <w:t xml:space="preserve">highlight </w:t>
      </w:r>
      <w:r>
        <w:rPr>
          <w:sz w:val="21"/>
          <w:szCs w:val="21"/>
        </w:rPr>
        <w:t>the major</w:t>
      </w:r>
      <w:r w:rsidR="0038480C" w:rsidRPr="00F8264B">
        <w:rPr>
          <w:sz w:val="21"/>
          <w:szCs w:val="21"/>
        </w:rPr>
        <w:t xml:space="preserve"> business</w:t>
      </w:r>
      <w:r w:rsidR="009C5EFE">
        <w:rPr>
          <w:sz w:val="21"/>
          <w:szCs w:val="21"/>
        </w:rPr>
        <w:t>es</w:t>
      </w:r>
      <w:r w:rsidR="009A7001">
        <w:rPr>
          <w:sz w:val="21"/>
          <w:szCs w:val="21"/>
        </w:rPr>
        <w:t xml:space="preserve"> </w:t>
      </w:r>
      <w:r w:rsidR="0038480C" w:rsidRPr="00F8264B">
        <w:rPr>
          <w:sz w:val="21"/>
          <w:szCs w:val="21"/>
        </w:rPr>
        <w:t>at the precinct level.</w:t>
      </w:r>
    </w:p>
    <w:p w14:paraId="3FFBB37E" w14:textId="6CA6415C" w:rsidR="00133541" w:rsidRDefault="0038480C" w:rsidP="002A27EA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 w:rsidRPr="00F4048E">
        <w:rPr>
          <w:sz w:val="21"/>
          <w:szCs w:val="21"/>
        </w:rPr>
        <w:t>Integrated data from multiple data sources and maintained the integrity of the database</w:t>
      </w:r>
      <w:r w:rsidR="00F4048E">
        <w:rPr>
          <w:sz w:val="21"/>
          <w:szCs w:val="21"/>
        </w:rPr>
        <w:t>.</w:t>
      </w:r>
    </w:p>
    <w:p w14:paraId="412664FA" w14:textId="77777777" w:rsidR="00F4048E" w:rsidRPr="00F4048E" w:rsidRDefault="00F4048E" w:rsidP="00F4048E">
      <w:pPr>
        <w:pStyle w:val="ListParagraph"/>
        <w:jc w:val="both"/>
        <w:rPr>
          <w:sz w:val="21"/>
          <w:szCs w:val="21"/>
        </w:rPr>
      </w:pPr>
    </w:p>
    <w:p w14:paraId="0A210414" w14:textId="456F5166" w:rsidR="0038480C" w:rsidRPr="00630A0B" w:rsidRDefault="000440A4" w:rsidP="00506A4E">
      <w:pPr>
        <w:pStyle w:val="ListParagraph"/>
        <w:jc w:val="both"/>
        <w:rPr>
          <w:rFonts w:asciiTheme="majorHAnsi" w:eastAsiaTheme="majorEastAsia" w:hAnsiTheme="majorHAnsi" w:cstheme="majorBidi"/>
          <w:b/>
          <w:color w:val="262626" w:themeColor="text1" w:themeTint="D9"/>
        </w:rPr>
      </w:pPr>
      <w:r w:rsidRPr="00630A0B">
        <w:rPr>
          <w:b/>
          <w:bCs/>
          <w:i/>
          <w:iCs/>
          <w:sz w:val="21"/>
          <w:szCs w:val="21"/>
        </w:rPr>
        <w:t>Achievement</w:t>
      </w:r>
      <w:r w:rsidR="00506A4E" w:rsidRPr="00630A0B">
        <w:rPr>
          <w:b/>
          <w:bCs/>
          <w:i/>
          <w:iCs/>
          <w:sz w:val="21"/>
          <w:szCs w:val="21"/>
        </w:rPr>
        <w:t xml:space="preserve">: </w:t>
      </w:r>
      <w:r w:rsidR="00133541" w:rsidRPr="00630A0B">
        <w:rPr>
          <w:b/>
          <w:bCs/>
          <w:i/>
          <w:iCs/>
          <w:sz w:val="21"/>
          <w:szCs w:val="21"/>
        </w:rPr>
        <w:t xml:space="preserve">Built a </w:t>
      </w:r>
      <w:r w:rsidR="00C70C01" w:rsidRPr="00630A0B">
        <w:rPr>
          <w:b/>
          <w:bCs/>
          <w:i/>
          <w:iCs/>
          <w:sz w:val="21"/>
          <w:szCs w:val="21"/>
        </w:rPr>
        <w:t xml:space="preserve">POC </w:t>
      </w:r>
      <w:r w:rsidR="00133541" w:rsidRPr="00630A0B">
        <w:rPr>
          <w:b/>
          <w:bCs/>
          <w:i/>
          <w:iCs/>
          <w:sz w:val="21"/>
          <w:szCs w:val="21"/>
        </w:rPr>
        <w:t xml:space="preserve">to </w:t>
      </w:r>
      <w:r w:rsidR="00630A0B" w:rsidRPr="00630A0B">
        <w:rPr>
          <w:b/>
          <w:bCs/>
          <w:i/>
          <w:iCs/>
          <w:sz w:val="21"/>
          <w:szCs w:val="21"/>
        </w:rPr>
        <w:t>i</w:t>
      </w:r>
      <w:r w:rsidR="00506A4E" w:rsidRPr="00630A0B">
        <w:rPr>
          <w:b/>
          <w:bCs/>
          <w:i/>
          <w:iCs/>
          <w:sz w:val="21"/>
          <w:szCs w:val="21"/>
        </w:rPr>
        <w:t>dent</w:t>
      </w:r>
      <w:r w:rsidR="00133541" w:rsidRPr="00630A0B">
        <w:rPr>
          <w:b/>
          <w:bCs/>
          <w:i/>
          <w:iCs/>
          <w:sz w:val="21"/>
          <w:szCs w:val="21"/>
        </w:rPr>
        <w:t>ify</w:t>
      </w:r>
      <w:r w:rsidR="00506A4E" w:rsidRPr="00630A0B">
        <w:rPr>
          <w:b/>
          <w:bCs/>
          <w:i/>
          <w:iCs/>
          <w:sz w:val="21"/>
          <w:szCs w:val="21"/>
        </w:rPr>
        <w:t xml:space="preserve"> </w:t>
      </w:r>
      <w:r w:rsidR="00133541" w:rsidRPr="00630A0B">
        <w:rPr>
          <w:b/>
          <w:bCs/>
          <w:i/>
          <w:iCs/>
          <w:sz w:val="21"/>
          <w:szCs w:val="21"/>
        </w:rPr>
        <w:t xml:space="preserve">the </w:t>
      </w:r>
      <w:r w:rsidR="00506A4E" w:rsidRPr="00630A0B">
        <w:rPr>
          <w:b/>
          <w:bCs/>
          <w:i/>
          <w:iCs/>
          <w:sz w:val="21"/>
          <w:szCs w:val="21"/>
        </w:rPr>
        <w:t xml:space="preserve">key </w:t>
      </w:r>
      <w:r w:rsidR="00630A0B" w:rsidRPr="00630A0B">
        <w:rPr>
          <w:b/>
          <w:bCs/>
          <w:i/>
          <w:iCs/>
          <w:sz w:val="21"/>
          <w:szCs w:val="21"/>
        </w:rPr>
        <w:t>relationship</w:t>
      </w:r>
      <w:r w:rsidR="00506A4E" w:rsidRPr="00630A0B">
        <w:rPr>
          <w:b/>
          <w:bCs/>
          <w:i/>
          <w:iCs/>
          <w:sz w:val="21"/>
          <w:szCs w:val="21"/>
        </w:rPr>
        <w:t xml:space="preserve"> </w:t>
      </w:r>
      <w:r w:rsidR="00C70C01" w:rsidRPr="00630A0B">
        <w:rPr>
          <w:b/>
          <w:bCs/>
          <w:i/>
          <w:iCs/>
          <w:sz w:val="21"/>
          <w:szCs w:val="21"/>
        </w:rPr>
        <w:t xml:space="preserve">between revenue </w:t>
      </w:r>
      <w:r w:rsidR="00630A0B" w:rsidRPr="00630A0B">
        <w:rPr>
          <w:b/>
          <w:bCs/>
          <w:i/>
          <w:iCs/>
          <w:sz w:val="21"/>
          <w:szCs w:val="21"/>
        </w:rPr>
        <w:t xml:space="preserve">earned </w:t>
      </w:r>
      <w:r w:rsidR="00C70C01" w:rsidRPr="00630A0B">
        <w:rPr>
          <w:b/>
          <w:bCs/>
          <w:i/>
          <w:iCs/>
          <w:sz w:val="21"/>
          <w:szCs w:val="21"/>
        </w:rPr>
        <w:t xml:space="preserve">and </w:t>
      </w:r>
      <w:r w:rsidR="00630A0B" w:rsidRPr="00630A0B">
        <w:rPr>
          <w:b/>
          <w:bCs/>
          <w:i/>
          <w:iCs/>
          <w:sz w:val="21"/>
          <w:szCs w:val="21"/>
        </w:rPr>
        <w:t xml:space="preserve">the </w:t>
      </w:r>
      <w:r w:rsidR="00C70C01" w:rsidRPr="00630A0B">
        <w:rPr>
          <w:b/>
          <w:bCs/>
          <w:i/>
          <w:iCs/>
          <w:sz w:val="21"/>
          <w:szCs w:val="21"/>
        </w:rPr>
        <w:t xml:space="preserve">rent </w:t>
      </w:r>
      <w:r w:rsidR="00630A0B" w:rsidRPr="00630A0B">
        <w:rPr>
          <w:b/>
          <w:bCs/>
          <w:i/>
          <w:iCs/>
          <w:sz w:val="21"/>
          <w:szCs w:val="21"/>
        </w:rPr>
        <w:t xml:space="preserve">paid by the businesses which in-turn helped the council to </w:t>
      </w:r>
      <w:r w:rsidR="00630A0B">
        <w:rPr>
          <w:b/>
          <w:bCs/>
          <w:i/>
          <w:iCs/>
          <w:sz w:val="21"/>
          <w:szCs w:val="21"/>
        </w:rPr>
        <w:t>support</w:t>
      </w:r>
      <w:r w:rsidR="00630A0B" w:rsidRPr="00630A0B">
        <w:rPr>
          <w:b/>
          <w:bCs/>
          <w:i/>
          <w:iCs/>
          <w:sz w:val="21"/>
          <w:szCs w:val="21"/>
        </w:rPr>
        <w:t xml:space="preserve"> industries with lower income and </w:t>
      </w:r>
      <w:r w:rsidR="0033710C">
        <w:rPr>
          <w:b/>
          <w:bCs/>
          <w:i/>
          <w:iCs/>
          <w:sz w:val="21"/>
          <w:szCs w:val="21"/>
        </w:rPr>
        <w:t>startups</w:t>
      </w:r>
      <w:r w:rsidR="00630A0B" w:rsidRPr="00630A0B">
        <w:rPr>
          <w:b/>
          <w:bCs/>
          <w:i/>
          <w:iCs/>
          <w:sz w:val="21"/>
          <w:szCs w:val="21"/>
        </w:rPr>
        <w:t xml:space="preserve">. </w:t>
      </w:r>
      <w:r w:rsidR="00506A4E" w:rsidRPr="00630A0B">
        <w:rPr>
          <w:rFonts w:asciiTheme="majorHAnsi" w:eastAsiaTheme="majorEastAsia" w:hAnsiTheme="majorHAnsi" w:cstheme="majorBidi"/>
          <w:b/>
          <w:color w:val="262626" w:themeColor="text1" w:themeTint="D9"/>
        </w:rPr>
        <w:t xml:space="preserve"> </w:t>
      </w:r>
    </w:p>
    <w:p w14:paraId="2FA63BB9" w14:textId="77777777" w:rsidR="003450C9" w:rsidRPr="003450C9" w:rsidRDefault="003450C9" w:rsidP="003450C9">
      <w:pPr>
        <w:pStyle w:val="Heading1"/>
        <w:rPr>
          <w:sz w:val="22"/>
          <w:szCs w:val="22"/>
        </w:rPr>
      </w:pPr>
      <w:r w:rsidRPr="003450C9">
        <w:rPr>
          <w:sz w:val="22"/>
          <w:szCs w:val="22"/>
        </w:rPr>
        <w:t>Internships</w:t>
      </w:r>
    </w:p>
    <w:p w14:paraId="174DF47D" w14:textId="77777777" w:rsidR="003450C9" w:rsidRPr="003450C9" w:rsidRDefault="003450C9" w:rsidP="003450C9">
      <w:pPr>
        <w:pStyle w:val="Heading5"/>
      </w:pPr>
      <w:r w:rsidRPr="003450C9">
        <w:t>Data Science Intern</w:t>
      </w:r>
    </w:p>
    <w:p w14:paraId="24A90F71" w14:textId="77777777" w:rsidR="003450C9" w:rsidRPr="00F8264B" w:rsidRDefault="003450C9" w:rsidP="003450C9">
      <w:pPr>
        <w:pStyle w:val="Heading3"/>
        <w:rPr>
          <w:rFonts w:eastAsiaTheme="minorHAnsi" w:cstheme="minorBidi"/>
          <w:caps w:val="0"/>
          <w:sz w:val="21"/>
          <w:szCs w:val="21"/>
        </w:rPr>
      </w:pPr>
      <w:proofErr w:type="spellStart"/>
      <w:r>
        <w:rPr>
          <w:rFonts w:eastAsiaTheme="minorHAnsi" w:cstheme="minorBidi"/>
          <w:i/>
          <w:iCs/>
          <w:caps w:val="0"/>
          <w:szCs w:val="22"/>
        </w:rPr>
        <w:t>ValAI</w:t>
      </w:r>
      <w:proofErr w:type="spellEnd"/>
      <w:r>
        <w:rPr>
          <w:rFonts w:eastAsiaTheme="minorHAnsi" w:cstheme="minorBidi"/>
          <w:i/>
          <w:iCs/>
          <w:caps w:val="0"/>
          <w:szCs w:val="22"/>
        </w:rPr>
        <w:t xml:space="preserve"> -</w:t>
      </w:r>
      <w:r w:rsidRPr="00870A1D">
        <w:rPr>
          <w:rFonts w:eastAsiaTheme="minorHAnsi" w:cstheme="minorBidi"/>
          <w:i/>
          <w:iCs/>
          <w:caps w:val="0"/>
          <w:szCs w:val="22"/>
        </w:rPr>
        <w:t xml:space="preserve"> Adelaide, SA </w:t>
      </w:r>
      <w:r w:rsidRPr="00870A1D">
        <w:rPr>
          <w:i/>
          <w:iCs/>
        </w:rPr>
        <w:t xml:space="preserve"> </w:t>
      </w:r>
      <w:r>
        <w:t xml:space="preserve">                                                                                                                  </w:t>
      </w:r>
      <w:r>
        <w:rPr>
          <w:rFonts w:eastAsiaTheme="minorHAnsi" w:cstheme="minorBidi"/>
          <w:caps w:val="0"/>
          <w:sz w:val="21"/>
          <w:szCs w:val="21"/>
        </w:rPr>
        <w:t xml:space="preserve">APRIL </w:t>
      </w:r>
      <w:r w:rsidRPr="00F8264B">
        <w:rPr>
          <w:rFonts w:eastAsiaTheme="minorHAnsi" w:cstheme="minorBidi"/>
          <w:caps w:val="0"/>
          <w:sz w:val="21"/>
          <w:szCs w:val="21"/>
        </w:rPr>
        <w:t>2020 – present</w:t>
      </w:r>
    </w:p>
    <w:p w14:paraId="04C22617" w14:textId="77777777" w:rsidR="003450C9" w:rsidRPr="00513EFC" w:rsidRDefault="003450C9" w:rsidP="003450C9">
      <w:pPr>
        <w:pStyle w:val="Heading5"/>
      </w:pPr>
    </w:p>
    <w:p w14:paraId="57ECA2ED" w14:textId="5158EF24" w:rsidR="00640D38" w:rsidRDefault="002104A8" w:rsidP="00126CA7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 w:rsidRPr="00640D38">
        <w:rPr>
          <w:sz w:val="21"/>
          <w:szCs w:val="21"/>
        </w:rPr>
        <w:t xml:space="preserve">Created automated scripts to deploy the model in </w:t>
      </w:r>
      <w:r w:rsidR="00D82622">
        <w:rPr>
          <w:sz w:val="21"/>
          <w:szCs w:val="21"/>
        </w:rPr>
        <w:t xml:space="preserve">the </w:t>
      </w:r>
      <w:r w:rsidRPr="00640D38">
        <w:rPr>
          <w:sz w:val="21"/>
          <w:szCs w:val="21"/>
        </w:rPr>
        <w:t xml:space="preserve">production environment and maintain data processing workflow. </w:t>
      </w:r>
    </w:p>
    <w:p w14:paraId="1F89FD3B" w14:textId="29F4FD00" w:rsidR="00640D38" w:rsidRDefault="00871452" w:rsidP="00640D38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 w:rsidRPr="00640D38">
        <w:rPr>
          <w:sz w:val="21"/>
          <w:szCs w:val="21"/>
        </w:rPr>
        <w:t xml:space="preserve">Implemented </w:t>
      </w:r>
      <w:r w:rsidRPr="00504E93">
        <w:rPr>
          <w:b/>
          <w:bCs/>
          <w:sz w:val="21"/>
          <w:szCs w:val="21"/>
        </w:rPr>
        <w:t>PL-SQL</w:t>
      </w:r>
      <w:r w:rsidRPr="00640D38">
        <w:rPr>
          <w:sz w:val="21"/>
          <w:szCs w:val="21"/>
        </w:rPr>
        <w:t xml:space="preserve"> queries t</w:t>
      </w:r>
      <w:r w:rsidR="00640D38">
        <w:rPr>
          <w:sz w:val="21"/>
          <w:szCs w:val="21"/>
        </w:rPr>
        <w:t xml:space="preserve">o pull data from </w:t>
      </w:r>
      <w:r w:rsidR="00D82622">
        <w:rPr>
          <w:sz w:val="21"/>
          <w:szCs w:val="21"/>
        </w:rPr>
        <w:t>the Postgre</w:t>
      </w:r>
      <w:r w:rsidR="00640D38">
        <w:rPr>
          <w:sz w:val="21"/>
          <w:szCs w:val="21"/>
        </w:rPr>
        <w:t xml:space="preserve">SQL database to </w:t>
      </w:r>
      <w:r w:rsidR="00D82622">
        <w:rPr>
          <w:sz w:val="21"/>
          <w:szCs w:val="21"/>
        </w:rPr>
        <w:t xml:space="preserve">a </w:t>
      </w:r>
      <w:r w:rsidR="00640D38">
        <w:rPr>
          <w:sz w:val="21"/>
          <w:szCs w:val="21"/>
        </w:rPr>
        <w:t xml:space="preserve">python environment. </w:t>
      </w:r>
    </w:p>
    <w:p w14:paraId="24011F64" w14:textId="77777777" w:rsidR="00640D38" w:rsidRDefault="009C5EFE" w:rsidP="00640D38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 w:rsidRPr="00640D38">
        <w:rPr>
          <w:sz w:val="21"/>
          <w:szCs w:val="21"/>
        </w:rPr>
        <w:t>Collaborat</w:t>
      </w:r>
      <w:r w:rsidR="00C70C01" w:rsidRPr="00640D38">
        <w:rPr>
          <w:sz w:val="21"/>
          <w:szCs w:val="21"/>
        </w:rPr>
        <w:t>ed</w:t>
      </w:r>
      <w:r w:rsidRPr="00640D38">
        <w:rPr>
          <w:sz w:val="21"/>
          <w:szCs w:val="21"/>
        </w:rPr>
        <w:t xml:space="preserve"> with property valuator</w:t>
      </w:r>
      <w:r w:rsidR="009A7001" w:rsidRPr="00640D38">
        <w:rPr>
          <w:sz w:val="21"/>
          <w:szCs w:val="21"/>
        </w:rPr>
        <w:t>s</w:t>
      </w:r>
      <w:r w:rsidRPr="00640D38">
        <w:rPr>
          <w:sz w:val="21"/>
          <w:szCs w:val="21"/>
        </w:rPr>
        <w:t xml:space="preserve"> to</w:t>
      </w:r>
      <w:r w:rsidR="00871452" w:rsidRPr="00640D38">
        <w:rPr>
          <w:sz w:val="21"/>
          <w:szCs w:val="21"/>
        </w:rPr>
        <w:t xml:space="preserve"> perform feature selection</w:t>
      </w:r>
      <w:r w:rsidRPr="00640D38">
        <w:rPr>
          <w:sz w:val="21"/>
          <w:szCs w:val="21"/>
        </w:rPr>
        <w:t xml:space="preserve"> </w:t>
      </w:r>
      <w:r w:rsidR="00871452" w:rsidRPr="00640D38">
        <w:rPr>
          <w:sz w:val="21"/>
          <w:szCs w:val="21"/>
        </w:rPr>
        <w:t xml:space="preserve">and build </w:t>
      </w:r>
      <w:r w:rsidR="003450C9" w:rsidRPr="00640D38">
        <w:rPr>
          <w:sz w:val="21"/>
          <w:szCs w:val="21"/>
        </w:rPr>
        <w:t xml:space="preserve">AVM (Automated Valuation Model) </w:t>
      </w:r>
      <w:r w:rsidR="00871452" w:rsidRPr="00640D38">
        <w:rPr>
          <w:sz w:val="21"/>
          <w:szCs w:val="21"/>
        </w:rPr>
        <w:t>to forecast the property prices in Adelaide</w:t>
      </w:r>
      <w:r w:rsidR="003450C9" w:rsidRPr="00640D38">
        <w:rPr>
          <w:sz w:val="21"/>
          <w:szCs w:val="21"/>
        </w:rPr>
        <w:t xml:space="preserve">. </w:t>
      </w:r>
    </w:p>
    <w:p w14:paraId="617541AB" w14:textId="67BC0019" w:rsidR="00CE0B89" w:rsidRPr="00640D38" w:rsidRDefault="00CE0B89" w:rsidP="00640D38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 w:rsidRPr="00640D38">
        <w:rPr>
          <w:sz w:val="21"/>
          <w:szCs w:val="21"/>
        </w:rPr>
        <w:t xml:space="preserve">Built an end-to-end machine learning model using tree-based algorithms to increase the model </w:t>
      </w:r>
      <w:proofErr w:type="spellStart"/>
      <w:r w:rsidRPr="00640D38">
        <w:rPr>
          <w:sz w:val="21"/>
          <w:szCs w:val="21"/>
        </w:rPr>
        <w:t>explainability</w:t>
      </w:r>
      <w:proofErr w:type="spellEnd"/>
      <w:r w:rsidRPr="00640D38">
        <w:rPr>
          <w:sz w:val="21"/>
          <w:szCs w:val="21"/>
        </w:rPr>
        <w:t xml:space="preserve"> from 60% to 78%.   </w:t>
      </w:r>
    </w:p>
    <w:p w14:paraId="419E88B5" w14:textId="77777777" w:rsidR="003450C9" w:rsidRPr="003450C9" w:rsidRDefault="003450C9" w:rsidP="003450C9">
      <w:pPr>
        <w:pStyle w:val="Heading5"/>
      </w:pPr>
      <w:r>
        <w:t xml:space="preserve">Research Data Analytics </w:t>
      </w:r>
      <w:r w:rsidRPr="003450C9">
        <w:t>Intern</w:t>
      </w:r>
    </w:p>
    <w:p w14:paraId="79EF5C0C" w14:textId="65C3178A" w:rsidR="003450C9" w:rsidRDefault="003450C9" w:rsidP="003450C9">
      <w:pPr>
        <w:pStyle w:val="Heading3"/>
        <w:rPr>
          <w:rFonts w:eastAsiaTheme="minorHAnsi" w:cstheme="minorBidi"/>
          <w:caps w:val="0"/>
          <w:sz w:val="21"/>
          <w:szCs w:val="21"/>
        </w:rPr>
      </w:pPr>
      <w:r w:rsidRPr="00870A1D">
        <w:rPr>
          <w:i/>
          <w:iCs/>
        </w:rPr>
        <w:t>U</w:t>
      </w:r>
      <w:r w:rsidRPr="00870A1D">
        <w:rPr>
          <w:rFonts w:eastAsiaTheme="minorHAnsi" w:cstheme="minorBidi"/>
          <w:i/>
          <w:iCs/>
          <w:caps w:val="0"/>
          <w:szCs w:val="22"/>
        </w:rPr>
        <w:t xml:space="preserve">niversity of South Australia - C3L - Adelaide, SA </w:t>
      </w:r>
      <w:r w:rsidRPr="00870A1D">
        <w:rPr>
          <w:i/>
          <w:iCs/>
        </w:rPr>
        <w:t xml:space="preserve"> </w:t>
      </w:r>
      <w:r>
        <w:t xml:space="preserve">                                             </w:t>
      </w:r>
      <w:r>
        <w:rPr>
          <w:rFonts w:eastAsiaTheme="minorHAnsi" w:cstheme="minorBidi"/>
          <w:caps w:val="0"/>
          <w:sz w:val="21"/>
          <w:szCs w:val="21"/>
        </w:rPr>
        <w:t>FEBRUARY</w:t>
      </w:r>
      <w:r w:rsidRPr="00F8264B">
        <w:rPr>
          <w:rFonts w:eastAsiaTheme="minorHAnsi" w:cstheme="minorBidi"/>
          <w:caps w:val="0"/>
          <w:sz w:val="21"/>
          <w:szCs w:val="21"/>
        </w:rPr>
        <w:t xml:space="preserve"> 2020 – </w:t>
      </w:r>
      <w:r w:rsidR="00E80CD1">
        <w:rPr>
          <w:rFonts w:eastAsiaTheme="minorHAnsi" w:cstheme="minorBidi"/>
          <w:caps w:val="0"/>
          <w:sz w:val="21"/>
          <w:szCs w:val="21"/>
        </w:rPr>
        <w:t>MARCH 2020</w:t>
      </w:r>
    </w:p>
    <w:p w14:paraId="6EAB1F75" w14:textId="77777777" w:rsidR="003450C9" w:rsidRPr="00F8264B" w:rsidRDefault="003450C9" w:rsidP="003450C9">
      <w:pPr>
        <w:pStyle w:val="Heading3"/>
        <w:rPr>
          <w:rFonts w:eastAsiaTheme="minorHAnsi" w:cstheme="minorBidi"/>
          <w:caps w:val="0"/>
          <w:sz w:val="21"/>
          <w:szCs w:val="21"/>
        </w:rPr>
      </w:pPr>
    </w:p>
    <w:p w14:paraId="20936B20" w14:textId="68B509B9" w:rsidR="00E749C1" w:rsidRDefault="00E749C1" w:rsidP="00F13296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 w:rsidRPr="00AC69F6">
        <w:rPr>
          <w:sz w:val="21"/>
          <w:szCs w:val="21"/>
        </w:rPr>
        <w:t xml:space="preserve"> </w:t>
      </w:r>
      <w:r w:rsidR="00F13296" w:rsidRPr="00F13296">
        <w:rPr>
          <w:sz w:val="21"/>
          <w:szCs w:val="21"/>
        </w:rPr>
        <w:t>Identify, analyze, and interpret patterns in complex datasets to provide on-going reports</w:t>
      </w:r>
      <w:r w:rsidR="00F13296">
        <w:rPr>
          <w:sz w:val="21"/>
          <w:szCs w:val="21"/>
        </w:rPr>
        <w:t>.</w:t>
      </w:r>
    </w:p>
    <w:p w14:paraId="3DFCED75" w14:textId="341AA61C" w:rsidR="00F13296" w:rsidRPr="00F13296" w:rsidRDefault="00F13296" w:rsidP="00C33AE0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 w:rsidRPr="00F13296">
        <w:rPr>
          <w:sz w:val="21"/>
          <w:szCs w:val="21"/>
        </w:rPr>
        <w:t>Managed and integrated different data sources to resolve merge issues.</w:t>
      </w:r>
    </w:p>
    <w:p w14:paraId="19399AA4" w14:textId="35202BD9" w:rsidR="003450C9" w:rsidRPr="00AB1D67" w:rsidRDefault="00AB1D67" w:rsidP="003450C9">
      <w:pPr>
        <w:pStyle w:val="Heading5"/>
      </w:pPr>
      <w:r w:rsidRPr="00AB1D67">
        <w:t>Capstone Program Intern</w:t>
      </w:r>
    </w:p>
    <w:p w14:paraId="19C60B52" w14:textId="622C355B" w:rsidR="003450C9" w:rsidRPr="003450C9" w:rsidRDefault="003450C9" w:rsidP="009A7001">
      <w:pPr>
        <w:pStyle w:val="Heading3"/>
        <w:rPr>
          <w:rFonts w:ascii="Segoe UI" w:eastAsia="Times New Roman" w:hAnsi="Segoe UI" w:cs="Segoe UI"/>
          <w:color w:val="212529"/>
          <w:sz w:val="21"/>
          <w:szCs w:val="21"/>
        </w:rPr>
      </w:pPr>
      <w:r w:rsidRPr="0038480C">
        <w:rPr>
          <w:rFonts w:eastAsiaTheme="minorHAnsi" w:cstheme="minorBidi"/>
          <w:i/>
          <w:iCs/>
          <w:caps w:val="0"/>
          <w:szCs w:val="22"/>
        </w:rPr>
        <w:t>City of Adelaide</w:t>
      </w:r>
      <w:r>
        <w:rPr>
          <w:rFonts w:eastAsiaTheme="minorHAnsi" w:cstheme="minorBidi"/>
          <w:i/>
          <w:iCs/>
          <w:caps w:val="0"/>
          <w:szCs w:val="22"/>
        </w:rPr>
        <w:t xml:space="preserve">                                                                                                                      </w:t>
      </w:r>
      <w:r w:rsidRPr="0038480C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   </w:t>
      </w:r>
      <w:r w:rsidR="00E80CD1">
        <w:rPr>
          <w:rFonts w:eastAsiaTheme="minorHAnsi" w:cstheme="minorBidi"/>
          <w:caps w:val="0"/>
          <w:sz w:val="21"/>
          <w:szCs w:val="21"/>
        </w:rPr>
        <w:t>SEP</w:t>
      </w:r>
      <w:r w:rsidRPr="00F8264B">
        <w:rPr>
          <w:rFonts w:eastAsiaTheme="minorHAnsi" w:cstheme="minorBidi"/>
          <w:caps w:val="0"/>
          <w:sz w:val="21"/>
          <w:szCs w:val="21"/>
        </w:rPr>
        <w:t xml:space="preserve"> 2019 – </w:t>
      </w:r>
      <w:r w:rsidR="00E80CD1">
        <w:rPr>
          <w:rFonts w:eastAsiaTheme="minorHAnsi" w:cstheme="minorBidi"/>
          <w:caps w:val="0"/>
          <w:sz w:val="21"/>
          <w:szCs w:val="21"/>
        </w:rPr>
        <w:t>NOV</w:t>
      </w:r>
      <w:r w:rsidRPr="00F8264B">
        <w:rPr>
          <w:rFonts w:eastAsiaTheme="minorHAnsi" w:cstheme="minorBidi"/>
          <w:caps w:val="0"/>
          <w:sz w:val="21"/>
          <w:szCs w:val="21"/>
        </w:rPr>
        <w:t xml:space="preserve"> 2019</w:t>
      </w:r>
      <w:r w:rsidRPr="003450C9">
        <w:rPr>
          <w:rFonts w:ascii="Segoe UI" w:eastAsia="Times New Roman" w:hAnsi="Segoe UI" w:cs="Segoe UI"/>
          <w:color w:val="212529"/>
          <w:sz w:val="21"/>
          <w:szCs w:val="21"/>
        </w:rPr>
        <w:br/>
      </w:r>
    </w:p>
    <w:p w14:paraId="54EB599C" w14:textId="62C1A5AE" w:rsidR="003450C9" w:rsidRDefault="004109BD" w:rsidP="00F44991">
      <w:pPr>
        <w:pStyle w:val="ListParagraph"/>
        <w:numPr>
          <w:ilvl w:val="0"/>
          <w:numId w:val="17"/>
        </w:numPr>
        <w:jc w:val="both"/>
        <w:rPr>
          <w:rStyle w:val="background-details"/>
        </w:rPr>
      </w:pPr>
      <w:r>
        <w:rPr>
          <w:rStyle w:val="background-details"/>
        </w:rPr>
        <w:t>Contextualized and summari</w:t>
      </w:r>
      <w:r w:rsidR="005E420F">
        <w:rPr>
          <w:rStyle w:val="background-details"/>
        </w:rPr>
        <w:t>z</w:t>
      </w:r>
      <w:r>
        <w:rPr>
          <w:rStyle w:val="background-details"/>
        </w:rPr>
        <w:t xml:space="preserve">ed different data governance policies and regulations on data </w:t>
      </w:r>
      <w:r w:rsidR="00B87B84">
        <w:rPr>
          <w:rStyle w:val="background-details"/>
        </w:rPr>
        <w:t>p</w:t>
      </w:r>
      <w:r>
        <w:rPr>
          <w:rStyle w:val="background-details"/>
        </w:rPr>
        <w:t xml:space="preserve">rivacy, </w:t>
      </w:r>
      <w:r w:rsidR="00B87B84">
        <w:rPr>
          <w:rStyle w:val="background-details"/>
        </w:rPr>
        <w:t>d</w:t>
      </w:r>
      <w:r>
        <w:rPr>
          <w:rStyle w:val="background-details"/>
        </w:rPr>
        <w:t>ata accessibility, data sharing, and data quality</w:t>
      </w:r>
      <w:r w:rsidR="00626882">
        <w:rPr>
          <w:rStyle w:val="background-details"/>
        </w:rPr>
        <w:t xml:space="preserve"> &amp;</w:t>
      </w:r>
      <w:r>
        <w:rPr>
          <w:rStyle w:val="background-details"/>
        </w:rPr>
        <w:t xml:space="preserve"> assurance.</w:t>
      </w:r>
    </w:p>
    <w:p w14:paraId="6174ADAE" w14:textId="4B647920" w:rsidR="00B87B84" w:rsidRPr="002D4665" w:rsidRDefault="002D4665" w:rsidP="002D4665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Wrote scripts in </w:t>
      </w:r>
      <w:r w:rsidRPr="00504E93">
        <w:rPr>
          <w:b/>
          <w:bCs/>
          <w:sz w:val="21"/>
          <w:szCs w:val="21"/>
        </w:rPr>
        <w:t>DAX &amp; python editor</w:t>
      </w:r>
      <w:r>
        <w:rPr>
          <w:sz w:val="21"/>
          <w:szCs w:val="21"/>
        </w:rPr>
        <w:t xml:space="preserve"> in </w:t>
      </w:r>
      <w:r w:rsidRPr="00504E93">
        <w:rPr>
          <w:b/>
          <w:bCs/>
          <w:sz w:val="21"/>
          <w:szCs w:val="21"/>
        </w:rPr>
        <w:t>Power BI</w:t>
      </w:r>
      <w:r>
        <w:rPr>
          <w:sz w:val="21"/>
          <w:szCs w:val="21"/>
        </w:rPr>
        <w:t xml:space="preserve"> environment to clean, transform, and analyze data</w:t>
      </w:r>
      <w:r w:rsidR="00B87B84" w:rsidRPr="00B87B84">
        <w:rPr>
          <w:sz w:val="21"/>
          <w:szCs w:val="21"/>
        </w:rPr>
        <w:t xml:space="preserve">. </w:t>
      </w:r>
    </w:p>
    <w:p w14:paraId="456EA623" w14:textId="7D63507E" w:rsidR="00B87B84" w:rsidRDefault="0074447D" w:rsidP="00B87B84">
      <w:pPr>
        <w:pStyle w:val="ListParagraph"/>
        <w:numPr>
          <w:ilvl w:val="0"/>
          <w:numId w:val="21"/>
        </w:numPr>
        <w:jc w:val="both"/>
        <w:rPr>
          <w:sz w:val="21"/>
          <w:szCs w:val="21"/>
        </w:rPr>
      </w:pPr>
      <w:r>
        <w:rPr>
          <w:sz w:val="21"/>
          <w:szCs w:val="21"/>
        </w:rPr>
        <w:t>Gained exposure to data visualization tools and the operations in agile scrum methodology</w:t>
      </w:r>
      <w:r w:rsidR="00B87B84" w:rsidRPr="00B87B84">
        <w:rPr>
          <w:sz w:val="21"/>
          <w:szCs w:val="21"/>
        </w:rPr>
        <w:t>.</w:t>
      </w:r>
    </w:p>
    <w:p w14:paraId="58CC1D49" w14:textId="78F45D17" w:rsidR="00F13296" w:rsidRDefault="00F13296" w:rsidP="00F13296">
      <w:pPr>
        <w:pStyle w:val="Heading5"/>
      </w:pPr>
      <w:r w:rsidRPr="00F13296">
        <w:t>Research and Development Intern</w:t>
      </w:r>
    </w:p>
    <w:p w14:paraId="51A44260" w14:textId="185924FC" w:rsidR="00F13296" w:rsidRDefault="00F13296" w:rsidP="00F13296">
      <w:proofErr w:type="spellStart"/>
      <w:r w:rsidRPr="002D4665">
        <w:rPr>
          <w:i/>
          <w:iCs/>
        </w:rPr>
        <w:t>Ecosmob</w:t>
      </w:r>
      <w:proofErr w:type="spellEnd"/>
      <w:r w:rsidRPr="002D4665">
        <w:rPr>
          <w:i/>
          <w:iCs/>
        </w:rPr>
        <w:t xml:space="preserve"> Technologies </w:t>
      </w:r>
      <w:r w:rsidR="002D4665">
        <w:rPr>
          <w:i/>
          <w:iCs/>
        </w:rPr>
        <w:t xml:space="preserve">– Ahmedabad </w:t>
      </w:r>
      <w:r w:rsidRPr="002D4665">
        <w:rPr>
          <w:i/>
          <w:iCs/>
        </w:rPr>
        <w:t xml:space="preserve">                                                                            </w:t>
      </w:r>
      <w:r>
        <w:t>FEB 2018 – MACRH 2018</w:t>
      </w:r>
    </w:p>
    <w:p w14:paraId="158EB09F" w14:textId="3EC0A6E5" w:rsidR="002D4665" w:rsidRPr="00F13296" w:rsidRDefault="002D4665" w:rsidP="002D4665">
      <w:pPr>
        <w:pStyle w:val="ListParagraph"/>
        <w:numPr>
          <w:ilvl w:val="0"/>
          <w:numId w:val="24"/>
        </w:numPr>
      </w:pPr>
      <w:r>
        <w:t>Suggested supervised machine learning algorithms to optimize the internal workflow of the organization.</w:t>
      </w:r>
    </w:p>
    <w:p w14:paraId="0AFE98B7" w14:textId="77777777" w:rsidR="00F13296" w:rsidRPr="00F13296" w:rsidRDefault="00F13296" w:rsidP="00F13296">
      <w:pPr>
        <w:jc w:val="both"/>
        <w:rPr>
          <w:sz w:val="21"/>
          <w:szCs w:val="21"/>
        </w:rPr>
      </w:pPr>
    </w:p>
    <w:p w14:paraId="15DA6395" w14:textId="77777777" w:rsidR="00B87B84" w:rsidRDefault="00B87B84" w:rsidP="00B87B84">
      <w:pPr>
        <w:pStyle w:val="ListParagraph"/>
        <w:jc w:val="both"/>
      </w:pPr>
    </w:p>
    <w:p w14:paraId="2D4F1BA9" w14:textId="491C7105" w:rsidR="00A06309" w:rsidRDefault="00342BD9" w:rsidP="0099286B">
      <w:pPr>
        <w:pStyle w:val="Heading1"/>
        <w:ind w:left="720" w:hanging="720"/>
        <w:rPr>
          <w:sz w:val="22"/>
          <w:szCs w:val="22"/>
        </w:rPr>
      </w:pPr>
      <w:sdt>
        <w:sdtPr>
          <w:rPr>
            <w:sz w:val="22"/>
            <w:szCs w:val="22"/>
          </w:rPr>
          <w:alias w:val="Skills:"/>
          <w:tag w:val="Skills:"/>
          <w:id w:val="-1210261327"/>
          <w:placeholder>
            <w:docPart w:val="F6D2C37D9CEE4C6EB7DCB2D07AD008DF"/>
          </w:placeholder>
          <w:temporary/>
          <w:showingPlcHdr/>
          <w15:appearance w15:val="hidden"/>
        </w:sdtPr>
        <w:sdtEndPr/>
        <w:sdtContent>
          <w:r w:rsidR="00F439C9" w:rsidRPr="009A7001">
            <w:rPr>
              <w:sz w:val="22"/>
              <w:szCs w:val="22"/>
            </w:rPr>
            <w:t>Skills</w:t>
          </w:r>
        </w:sdtContent>
      </w:sdt>
    </w:p>
    <w:p w14:paraId="6328B0D8" w14:textId="2B153B1E" w:rsidR="0033710C" w:rsidRDefault="0033710C" w:rsidP="009A7001">
      <w:pPr>
        <w:pStyle w:val="Heading1"/>
        <w:rPr>
          <w:sz w:val="22"/>
          <w:szCs w:val="22"/>
        </w:rPr>
      </w:pPr>
    </w:p>
    <w:p w14:paraId="5FCDD2B1" w14:textId="72C82903" w:rsidR="00DF734A" w:rsidRPr="0099286B" w:rsidRDefault="00E6195E" w:rsidP="0033710C">
      <w:pPr>
        <w:jc w:val="both"/>
        <w:rPr>
          <w:rStyle w:val="background-details"/>
        </w:rPr>
      </w:pPr>
      <w:r>
        <w:rPr>
          <w:rStyle w:val="background-details"/>
          <w:b/>
          <w:bCs/>
        </w:rPr>
        <w:t>Technical S</w:t>
      </w:r>
      <w:r w:rsidR="0099286B">
        <w:rPr>
          <w:rStyle w:val="background-details"/>
          <w:b/>
          <w:bCs/>
        </w:rPr>
        <w:t xml:space="preserve">kills: </w:t>
      </w:r>
      <w:r w:rsidR="0099286B">
        <w:rPr>
          <w:rStyle w:val="background-details"/>
        </w:rPr>
        <w:t xml:space="preserve">Data Mining, Data Visualization, Machine learning, Artificial Intelligence, </w:t>
      </w:r>
      <w:r>
        <w:rPr>
          <w:rStyle w:val="background-details"/>
        </w:rPr>
        <w:t xml:space="preserve">and </w:t>
      </w:r>
      <w:r w:rsidR="0099286B">
        <w:rPr>
          <w:rStyle w:val="background-details"/>
        </w:rPr>
        <w:t>Natural Language Processing</w:t>
      </w:r>
    </w:p>
    <w:p w14:paraId="6889AFE8" w14:textId="2D3E3E68" w:rsidR="0033710C" w:rsidRDefault="0033710C" w:rsidP="0033710C">
      <w:pPr>
        <w:jc w:val="both"/>
        <w:rPr>
          <w:rStyle w:val="background-details"/>
        </w:rPr>
      </w:pPr>
      <w:r w:rsidRPr="0033710C">
        <w:rPr>
          <w:rStyle w:val="background-details"/>
          <w:b/>
          <w:bCs/>
        </w:rPr>
        <w:t>Programming Language</w:t>
      </w:r>
      <w:r w:rsidRPr="0033710C">
        <w:rPr>
          <w:rStyle w:val="background-details"/>
        </w:rPr>
        <w:t xml:space="preserve">: Python, R, SQL, Java, C, C++, Bash, </w:t>
      </w:r>
      <w:r w:rsidR="00E6195E">
        <w:rPr>
          <w:rStyle w:val="background-details"/>
        </w:rPr>
        <w:t xml:space="preserve">and </w:t>
      </w:r>
      <w:r w:rsidRPr="0033710C">
        <w:rPr>
          <w:rStyle w:val="background-details"/>
        </w:rPr>
        <w:t xml:space="preserve">Scala </w:t>
      </w:r>
    </w:p>
    <w:p w14:paraId="6884733D" w14:textId="06E1C020" w:rsidR="00DF734A" w:rsidRDefault="00DF734A" w:rsidP="0033710C">
      <w:pPr>
        <w:jc w:val="both"/>
        <w:rPr>
          <w:rStyle w:val="background-details"/>
        </w:rPr>
      </w:pPr>
      <w:r>
        <w:rPr>
          <w:rStyle w:val="background-details"/>
          <w:b/>
          <w:bCs/>
        </w:rPr>
        <w:t xml:space="preserve">Tools &amp; </w:t>
      </w:r>
      <w:r w:rsidR="0033710C" w:rsidRPr="0033710C">
        <w:rPr>
          <w:rStyle w:val="background-details"/>
          <w:b/>
          <w:bCs/>
        </w:rPr>
        <w:t>Frameworks</w:t>
      </w:r>
      <w:r w:rsidR="0033710C">
        <w:rPr>
          <w:rStyle w:val="background-details"/>
          <w:b/>
          <w:bCs/>
        </w:rPr>
        <w:t>:</w:t>
      </w:r>
      <w:r w:rsidR="00504E93">
        <w:rPr>
          <w:rStyle w:val="background-details"/>
          <w:b/>
          <w:bCs/>
        </w:rPr>
        <w:t xml:space="preserve"> </w:t>
      </w:r>
      <w:r w:rsidR="0033710C" w:rsidRPr="00DF734A">
        <w:rPr>
          <w:rStyle w:val="background-details"/>
        </w:rPr>
        <w:t>Apache Spark, Hadoop, Hive, Impala, Apache Pig,</w:t>
      </w:r>
      <w:r>
        <w:rPr>
          <w:rStyle w:val="background-details"/>
          <w:b/>
          <w:bCs/>
        </w:rPr>
        <w:t xml:space="preserve"> </w:t>
      </w:r>
      <w:r>
        <w:rPr>
          <w:rStyle w:val="background-details"/>
        </w:rPr>
        <w:t xml:space="preserve">SAS Enterprise Miner / Studio, </w:t>
      </w:r>
      <w:r w:rsidR="00E6195E">
        <w:rPr>
          <w:rStyle w:val="background-details"/>
        </w:rPr>
        <w:t xml:space="preserve">and </w:t>
      </w:r>
      <w:r>
        <w:rPr>
          <w:rStyle w:val="background-details"/>
        </w:rPr>
        <w:t>Git</w:t>
      </w:r>
    </w:p>
    <w:p w14:paraId="2241E215" w14:textId="47609AF8" w:rsidR="0099286B" w:rsidRPr="003450C9" w:rsidRDefault="00DF734A" w:rsidP="0099286B">
      <w:pPr>
        <w:pStyle w:val="Heading1"/>
        <w:rPr>
          <w:sz w:val="22"/>
          <w:szCs w:val="22"/>
        </w:rPr>
      </w:pPr>
      <w:r>
        <w:rPr>
          <w:rStyle w:val="background-details"/>
        </w:rPr>
        <w:t xml:space="preserve"> </w:t>
      </w:r>
      <w:r w:rsidR="0099286B">
        <w:rPr>
          <w:sz w:val="22"/>
          <w:szCs w:val="22"/>
        </w:rPr>
        <w:t>Certifications</w:t>
      </w:r>
    </w:p>
    <w:p w14:paraId="29B4F661" w14:textId="5BF75A06" w:rsidR="0099286B" w:rsidRDefault="0099286B" w:rsidP="0099286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Certified in </w:t>
      </w:r>
      <w:r w:rsidRPr="00E6195E">
        <w:rPr>
          <w:b/>
          <w:bCs/>
          <w:sz w:val="21"/>
          <w:szCs w:val="21"/>
        </w:rPr>
        <w:t>MS-SQL Server</w:t>
      </w:r>
      <w:r>
        <w:rPr>
          <w:sz w:val="21"/>
          <w:szCs w:val="21"/>
        </w:rPr>
        <w:t xml:space="preserve"> data administrator practices. (LinkedIn Learning </w:t>
      </w:r>
      <w:r w:rsidR="00E6195E">
        <w:rPr>
          <w:sz w:val="21"/>
          <w:szCs w:val="21"/>
        </w:rPr>
        <w:t>-</w:t>
      </w:r>
      <w:r>
        <w:rPr>
          <w:sz w:val="21"/>
          <w:szCs w:val="21"/>
        </w:rPr>
        <w:t xml:space="preserve"> August 2020) </w:t>
      </w:r>
    </w:p>
    <w:p w14:paraId="27BCB8CE" w14:textId="225E50BC" w:rsidR="0099286B" w:rsidRDefault="0099286B" w:rsidP="0099286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E6195E">
        <w:rPr>
          <w:sz w:val="21"/>
          <w:szCs w:val="21"/>
        </w:rPr>
        <w:t xml:space="preserve">Training in </w:t>
      </w:r>
      <w:r w:rsidRPr="00E6195E">
        <w:rPr>
          <w:b/>
          <w:bCs/>
          <w:sz w:val="21"/>
          <w:szCs w:val="21"/>
        </w:rPr>
        <w:t>Git</w:t>
      </w:r>
      <w:r>
        <w:rPr>
          <w:sz w:val="21"/>
          <w:szCs w:val="21"/>
        </w:rPr>
        <w:t xml:space="preserve"> Essential</w:t>
      </w:r>
      <w:r w:rsidR="00E6195E">
        <w:rPr>
          <w:sz w:val="21"/>
          <w:szCs w:val="21"/>
        </w:rPr>
        <w:t xml:space="preserve"> – Basics</w:t>
      </w:r>
      <w:r>
        <w:rPr>
          <w:sz w:val="21"/>
          <w:szCs w:val="21"/>
        </w:rPr>
        <w:t xml:space="preserve">. (LinkedIn Learning </w:t>
      </w:r>
      <w:r w:rsidR="00E6195E">
        <w:rPr>
          <w:sz w:val="21"/>
          <w:szCs w:val="21"/>
        </w:rPr>
        <w:t>-</w:t>
      </w:r>
      <w:r>
        <w:rPr>
          <w:sz w:val="21"/>
          <w:szCs w:val="21"/>
        </w:rPr>
        <w:t xml:space="preserve"> June 2020)</w:t>
      </w:r>
    </w:p>
    <w:p w14:paraId="4FB223F1" w14:textId="474B4E01" w:rsidR="0099286B" w:rsidRDefault="00E6195E" w:rsidP="0099286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>Acquired</w:t>
      </w:r>
      <w:r w:rsidR="0099286B">
        <w:rPr>
          <w:sz w:val="21"/>
          <w:szCs w:val="21"/>
        </w:rPr>
        <w:t xml:space="preserve"> </w:t>
      </w:r>
      <w:r w:rsidR="0099286B" w:rsidRPr="00E6195E">
        <w:rPr>
          <w:b/>
          <w:bCs/>
          <w:sz w:val="21"/>
          <w:szCs w:val="21"/>
        </w:rPr>
        <w:t>Excel Data Analysis</w:t>
      </w:r>
      <w:r w:rsidR="0099286B">
        <w:rPr>
          <w:sz w:val="21"/>
          <w:szCs w:val="21"/>
        </w:rPr>
        <w:t xml:space="preserve"> skills. (LinkedIn Learning</w:t>
      </w:r>
      <w:r>
        <w:rPr>
          <w:sz w:val="21"/>
          <w:szCs w:val="21"/>
        </w:rPr>
        <w:t xml:space="preserve"> </w:t>
      </w:r>
      <w:r w:rsidR="0099286B">
        <w:rPr>
          <w:sz w:val="21"/>
          <w:szCs w:val="21"/>
        </w:rPr>
        <w:t>- Jan 2020)</w:t>
      </w:r>
    </w:p>
    <w:p w14:paraId="67232A73" w14:textId="62468AE5" w:rsidR="0099286B" w:rsidRDefault="0099286B" w:rsidP="0099286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>Knowled</w:t>
      </w:r>
      <w:r w:rsidR="00E6195E">
        <w:rPr>
          <w:sz w:val="21"/>
          <w:szCs w:val="21"/>
        </w:rPr>
        <w:t>geable</w:t>
      </w:r>
      <w:r>
        <w:rPr>
          <w:sz w:val="21"/>
          <w:szCs w:val="21"/>
        </w:rPr>
        <w:t xml:space="preserve"> in Deep Learning: </w:t>
      </w:r>
      <w:r w:rsidRPr="00E6195E">
        <w:rPr>
          <w:b/>
          <w:bCs/>
          <w:sz w:val="21"/>
          <w:szCs w:val="21"/>
        </w:rPr>
        <w:t>Image Recognition</w:t>
      </w:r>
      <w:r>
        <w:rPr>
          <w:sz w:val="21"/>
          <w:szCs w:val="21"/>
        </w:rPr>
        <w:t xml:space="preserve"> (LinkedIn Learning </w:t>
      </w:r>
      <w:r w:rsidR="00E6195E">
        <w:rPr>
          <w:sz w:val="21"/>
          <w:szCs w:val="21"/>
        </w:rPr>
        <w:t>-</w:t>
      </w:r>
      <w:r>
        <w:rPr>
          <w:sz w:val="21"/>
          <w:szCs w:val="21"/>
        </w:rPr>
        <w:t xml:space="preserve"> Oct 2019)</w:t>
      </w:r>
    </w:p>
    <w:p w14:paraId="445D646F" w14:textId="28E481F5" w:rsidR="00E6195E" w:rsidRDefault="00E6195E" w:rsidP="0099286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Certification in </w:t>
      </w:r>
      <w:r w:rsidR="0099286B" w:rsidRPr="00E6195E">
        <w:rPr>
          <w:b/>
          <w:bCs/>
          <w:sz w:val="21"/>
          <w:szCs w:val="21"/>
        </w:rPr>
        <w:t xml:space="preserve">Improving </w:t>
      </w:r>
      <w:r w:rsidRPr="00E6195E">
        <w:rPr>
          <w:b/>
          <w:bCs/>
          <w:sz w:val="21"/>
          <w:szCs w:val="21"/>
        </w:rPr>
        <w:t>Deep N</w:t>
      </w:r>
      <w:r w:rsidR="0099286B" w:rsidRPr="00E6195E">
        <w:rPr>
          <w:b/>
          <w:bCs/>
          <w:sz w:val="21"/>
          <w:szCs w:val="21"/>
        </w:rPr>
        <w:t>eural Network</w:t>
      </w:r>
      <w:r w:rsidRPr="00E6195E">
        <w:rPr>
          <w:b/>
          <w:bCs/>
          <w:sz w:val="21"/>
          <w:szCs w:val="21"/>
        </w:rPr>
        <w:t>s</w:t>
      </w:r>
      <w:r>
        <w:rPr>
          <w:sz w:val="21"/>
          <w:szCs w:val="21"/>
        </w:rPr>
        <w:t xml:space="preserve"> (Coursera - August 2019) </w:t>
      </w:r>
    </w:p>
    <w:p w14:paraId="39C06430" w14:textId="5B8DB622" w:rsidR="00E6195E" w:rsidRDefault="00E6195E" w:rsidP="0099286B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Certification in </w:t>
      </w:r>
      <w:r w:rsidRPr="00E6195E">
        <w:rPr>
          <w:b/>
          <w:bCs/>
          <w:sz w:val="21"/>
          <w:szCs w:val="21"/>
        </w:rPr>
        <w:t>Neural Network</w:t>
      </w:r>
      <w:r>
        <w:rPr>
          <w:sz w:val="21"/>
          <w:szCs w:val="21"/>
        </w:rPr>
        <w:t xml:space="preserve"> (Coursera - July 2019)</w:t>
      </w:r>
    </w:p>
    <w:p w14:paraId="29BCCDEF" w14:textId="4BB7C99C" w:rsidR="0033710C" w:rsidRPr="0099286B" w:rsidRDefault="00E6195E" w:rsidP="004D2F10">
      <w:pPr>
        <w:pStyle w:val="ListParagraph"/>
        <w:numPr>
          <w:ilvl w:val="0"/>
          <w:numId w:val="14"/>
        </w:numPr>
        <w:jc w:val="both"/>
        <w:sectPr w:rsidR="0033710C" w:rsidRPr="0099286B" w:rsidSect="00F439C9">
          <w:footerReference w:type="default" r:id="rId12"/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  <w:r w:rsidRPr="00E6195E">
        <w:rPr>
          <w:sz w:val="21"/>
          <w:szCs w:val="21"/>
        </w:rPr>
        <w:t xml:space="preserve">CCA </w:t>
      </w:r>
      <w:r w:rsidRPr="00E6195E">
        <w:rPr>
          <w:b/>
          <w:bCs/>
          <w:sz w:val="21"/>
          <w:szCs w:val="21"/>
        </w:rPr>
        <w:t>Spark and Hadoop Developer</w:t>
      </w:r>
      <w:r w:rsidRPr="00E6195E">
        <w:rPr>
          <w:sz w:val="21"/>
          <w:szCs w:val="21"/>
        </w:rPr>
        <w:t xml:space="preserve"> (Cloudera - March 2017)  </w:t>
      </w:r>
      <w:r w:rsidR="0099286B" w:rsidRPr="00E6195E">
        <w:rPr>
          <w:sz w:val="21"/>
          <w:szCs w:val="21"/>
        </w:rPr>
        <w:t xml:space="preserve">    </w:t>
      </w:r>
    </w:p>
    <w:p w14:paraId="1510F71A" w14:textId="77777777" w:rsidR="004109BD" w:rsidRDefault="004109BD" w:rsidP="004109BD">
      <w:pPr>
        <w:pStyle w:val="ListParagraph"/>
        <w:jc w:val="both"/>
        <w:rPr>
          <w:sz w:val="21"/>
          <w:szCs w:val="21"/>
        </w:rPr>
      </w:pPr>
    </w:p>
    <w:p w14:paraId="50E81F74" w14:textId="099D001F" w:rsidR="004109BD" w:rsidRDefault="004109BD" w:rsidP="00C67C1F">
      <w:pPr>
        <w:pStyle w:val="ListParagraph"/>
        <w:numPr>
          <w:ilvl w:val="0"/>
          <w:numId w:val="14"/>
        </w:numPr>
        <w:jc w:val="both"/>
        <w:sectPr w:rsidR="004109BD" w:rsidSect="009A7001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4EE4DCC3" w14:textId="77777777" w:rsidR="00A06309" w:rsidRPr="009A7001" w:rsidRDefault="00A06309" w:rsidP="008D31BD">
      <w:pPr>
        <w:pStyle w:val="Heading1"/>
        <w:rPr>
          <w:sz w:val="22"/>
          <w:szCs w:val="22"/>
        </w:rPr>
      </w:pPr>
      <w:r w:rsidRPr="009A7001">
        <w:rPr>
          <w:sz w:val="22"/>
          <w:szCs w:val="22"/>
        </w:rPr>
        <w:t>Education</w:t>
      </w:r>
    </w:p>
    <w:p w14:paraId="359523C6" w14:textId="77777777" w:rsidR="009A7001" w:rsidRDefault="009A7001" w:rsidP="008D31BD">
      <w:pPr>
        <w:pStyle w:val="Heading5"/>
      </w:pPr>
      <w:r>
        <w:t>University of South Australia</w:t>
      </w:r>
    </w:p>
    <w:p w14:paraId="62444469" w14:textId="73D7C1B0" w:rsidR="009A7001" w:rsidRDefault="009A7001" w:rsidP="009A7001">
      <w:pPr>
        <w:spacing w:before="59"/>
        <w:rPr>
          <w:rFonts w:ascii="Lucida Sans Unicode"/>
          <w:w w:val="110"/>
          <w:sz w:val="16"/>
        </w:rPr>
      </w:pPr>
      <w:r>
        <w:rPr>
          <w:rFonts w:ascii="Lucida Sans Unicode"/>
          <w:w w:val="110"/>
          <w:sz w:val="16"/>
        </w:rPr>
        <w:t>Master of Data Science</w:t>
      </w:r>
      <w:r w:rsidR="00843D89">
        <w:rPr>
          <w:rFonts w:ascii="Lucida Sans Unicode"/>
          <w:w w:val="110"/>
          <w:sz w:val="16"/>
        </w:rPr>
        <w:t xml:space="preserve"> (6.15 out of 7) </w:t>
      </w:r>
      <w:r>
        <w:rPr>
          <w:rFonts w:ascii="Lucida Sans Unicode"/>
          <w:w w:val="110"/>
          <w:sz w:val="16"/>
        </w:rPr>
        <w:t xml:space="preserve">                                                                           Graduated - 12/2019</w:t>
      </w:r>
    </w:p>
    <w:p w14:paraId="372E6144" w14:textId="44958127" w:rsidR="00E6195E" w:rsidRDefault="00E6195E" w:rsidP="00E6195E">
      <w:pPr>
        <w:pStyle w:val="ListParagraph"/>
        <w:numPr>
          <w:ilvl w:val="0"/>
          <w:numId w:val="18"/>
        </w:numPr>
        <w:spacing w:before="59"/>
        <w:rPr>
          <w:rFonts w:ascii="Lucida Sans Unicode"/>
          <w:w w:val="110"/>
          <w:sz w:val="16"/>
        </w:rPr>
      </w:pPr>
      <w:r>
        <w:rPr>
          <w:rFonts w:ascii="Lucida Sans Unicode"/>
          <w:w w:val="110"/>
          <w:sz w:val="16"/>
        </w:rPr>
        <w:t>Top 10% percentile in class.</w:t>
      </w:r>
    </w:p>
    <w:p w14:paraId="3688A0D7" w14:textId="19826D0B" w:rsidR="00E6195E" w:rsidRPr="00E6195E" w:rsidRDefault="00A07310" w:rsidP="00E6195E">
      <w:pPr>
        <w:pStyle w:val="ListParagraph"/>
        <w:numPr>
          <w:ilvl w:val="0"/>
          <w:numId w:val="18"/>
        </w:numPr>
        <w:spacing w:before="59"/>
        <w:rPr>
          <w:rFonts w:ascii="Lucida Sans Unicode"/>
          <w:w w:val="110"/>
          <w:sz w:val="16"/>
        </w:rPr>
      </w:pPr>
      <w:r>
        <w:rPr>
          <w:rFonts w:ascii="Lucida Sans Unicode"/>
          <w:w w:val="110"/>
          <w:sz w:val="16"/>
        </w:rPr>
        <w:t xml:space="preserve">Volunteered </w:t>
      </w:r>
      <w:r w:rsidR="0074447D">
        <w:rPr>
          <w:rFonts w:ascii="Lucida Sans Unicode"/>
          <w:w w:val="110"/>
          <w:sz w:val="16"/>
        </w:rPr>
        <w:t xml:space="preserve">to </w:t>
      </w:r>
      <w:r>
        <w:rPr>
          <w:rFonts w:ascii="Lucida Sans Unicode"/>
          <w:w w:val="110"/>
          <w:sz w:val="16"/>
        </w:rPr>
        <w:t xml:space="preserve">work </w:t>
      </w:r>
      <w:r w:rsidR="00626882">
        <w:rPr>
          <w:rFonts w:ascii="Lucida Sans Unicode"/>
          <w:w w:val="110"/>
          <w:sz w:val="16"/>
        </w:rPr>
        <w:t xml:space="preserve">for a </w:t>
      </w:r>
      <w:r>
        <w:rPr>
          <w:rFonts w:ascii="Lucida Sans Unicode"/>
          <w:w w:val="110"/>
          <w:sz w:val="16"/>
        </w:rPr>
        <w:t>no</w:t>
      </w:r>
      <w:r w:rsidR="00626882">
        <w:rPr>
          <w:rFonts w:ascii="Lucida Sans Unicode"/>
          <w:w w:val="110"/>
          <w:sz w:val="16"/>
        </w:rPr>
        <w:t>n-</w:t>
      </w:r>
      <w:r>
        <w:rPr>
          <w:rFonts w:ascii="Lucida Sans Unicode"/>
          <w:w w:val="110"/>
          <w:sz w:val="16"/>
        </w:rPr>
        <w:t>profit organization (Birthing Kit Foundation Australia)</w:t>
      </w:r>
      <w:r w:rsidR="0074447D">
        <w:rPr>
          <w:rFonts w:ascii="Lucida Sans Unicode"/>
          <w:w w:val="110"/>
          <w:sz w:val="16"/>
        </w:rPr>
        <w:t xml:space="preserve"> on a data migration project</w:t>
      </w:r>
      <w:r w:rsidR="00626882">
        <w:rPr>
          <w:rFonts w:ascii="Lucida Sans Unicode"/>
          <w:w w:val="110"/>
          <w:sz w:val="16"/>
        </w:rPr>
        <w:t>.</w:t>
      </w:r>
    </w:p>
    <w:p w14:paraId="6D0ED40B" w14:textId="7448BFE3" w:rsidR="009A7001" w:rsidRDefault="009A7001" w:rsidP="009A7001">
      <w:pPr>
        <w:pStyle w:val="Heading5"/>
      </w:pPr>
      <w:proofErr w:type="spellStart"/>
      <w:r>
        <w:t>Parul</w:t>
      </w:r>
      <w:proofErr w:type="spellEnd"/>
      <w:r>
        <w:t xml:space="preserve"> University</w:t>
      </w:r>
    </w:p>
    <w:p w14:paraId="7E6FA263" w14:textId="737B98F7" w:rsidR="00A07310" w:rsidRPr="00A07310" w:rsidRDefault="009A7001" w:rsidP="00A07310">
      <w:pPr>
        <w:spacing w:before="59"/>
        <w:rPr>
          <w:rFonts w:ascii="Lucida Sans Unicode"/>
          <w:w w:val="110"/>
          <w:sz w:val="16"/>
        </w:rPr>
      </w:pPr>
      <w:r>
        <w:rPr>
          <w:rFonts w:ascii="Lucida Sans Unicode"/>
          <w:w w:val="110"/>
          <w:sz w:val="16"/>
        </w:rPr>
        <w:t>Bachelor of Computer Science</w:t>
      </w:r>
      <w:r w:rsidR="00843D89">
        <w:rPr>
          <w:rFonts w:ascii="Lucida Sans Unicode"/>
          <w:w w:val="110"/>
          <w:sz w:val="16"/>
        </w:rPr>
        <w:t xml:space="preserve"> (6.3 out of 10)</w:t>
      </w:r>
      <w:r>
        <w:rPr>
          <w:rFonts w:ascii="Lucida Sans Unicode"/>
          <w:w w:val="110"/>
          <w:sz w:val="16"/>
        </w:rPr>
        <w:t xml:space="preserve">                                                                 Graduated - 05/2016</w:t>
      </w:r>
    </w:p>
    <w:p w14:paraId="60A53A3B" w14:textId="77777777" w:rsidR="00E971B9" w:rsidRDefault="00E971B9" w:rsidP="00965AFD">
      <w:pPr>
        <w:pStyle w:val="BodyText"/>
        <w:spacing w:before="12"/>
        <w:rPr>
          <w:color w:val="007FAB" w:themeColor="accent1"/>
          <w:w w:val="115"/>
          <w:sz w:val="18"/>
          <w:szCs w:val="18"/>
          <w:u w:val="single"/>
        </w:rPr>
      </w:pPr>
      <w:bookmarkStart w:id="0" w:name="_GoBack"/>
      <w:bookmarkEnd w:id="0"/>
    </w:p>
    <w:p w14:paraId="15C5CA69" w14:textId="005889A1" w:rsidR="00463D38" w:rsidRDefault="00463D38" w:rsidP="00965AFD">
      <w:pPr>
        <w:pStyle w:val="BodyText"/>
        <w:spacing w:before="12"/>
        <w:rPr>
          <w:color w:val="007FAB" w:themeColor="accent1"/>
          <w:w w:val="115"/>
          <w:sz w:val="18"/>
          <w:szCs w:val="18"/>
          <w:u w:val="single"/>
        </w:rPr>
      </w:pPr>
    </w:p>
    <w:p w14:paraId="5FA49584" w14:textId="77777777" w:rsidR="00463D38" w:rsidRDefault="00463D38" w:rsidP="00965AFD">
      <w:pPr>
        <w:pStyle w:val="BodyText"/>
        <w:spacing w:before="12"/>
        <w:rPr>
          <w:color w:val="007FAB" w:themeColor="accent1"/>
          <w:w w:val="115"/>
          <w:sz w:val="18"/>
          <w:szCs w:val="18"/>
          <w:u w:val="single"/>
        </w:rPr>
      </w:pPr>
    </w:p>
    <w:sectPr w:rsidR="00463D38" w:rsidSect="00F439C9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7F88" w14:textId="77777777" w:rsidR="00342BD9" w:rsidRDefault="00342BD9" w:rsidP="00725803">
      <w:pPr>
        <w:spacing w:after="0"/>
      </w:pPr>
      <w:r>
        <w:separator/>
      </w:r>
    </w:p>
  </w:endnote>
  <w:endnote w:type="continuationSeparator" w:id="0">
    <w:p w14:paraId="1A60F4A6" w14:textId="77777777" w:rsidR="00342BD9" w:rsidRDefault="00342BD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A282C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D0B5A" w14:textId="77777777" w:rsidR="00342BD9" w:rsidRDefault="00342BD9" w:rsidP="00725803">
      <w:pPr>
        <w:spacing w:after="0"/>
      </w:pPr>
      <w:r>
        <w:separator/>
      </w:r>
    </w:p>
  </w:footnote>
  <w:footnote w:type="continuationSeparator" w:id="0">
    <w:p w14:paraId="342F5BAA" w14:textId="77777777" w:rsidR="00342BD9" w:rsidRDefault="00342BD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D7CC7"/>
    <w:multiLevelType w:val="hybridMultilevel"/>
    <w:tmpl w:val="8554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06229"/>
    <w:multiLevelType w:val="hybridMultilevel"/>
    <w:tmpl w:val="D7DE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64F44"/>
    <w:multiLevelType w:val="hybridMultilevel"/>
    <w:tmpl w:val="67CE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23BB"/>
    <w:multiLevelType w:val="hybridMultilevel"/>
    <w:tmpl w:val="D42A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6122A4"/>
    <w:multiLevelType w:val="hybridMultilevel"/>
    <w:tmpl w:val="70A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352CA"/>
    <w:multiLevelType w:val="hybridMultilevel"/>
    <w:tmpl w:val="C070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E3189"/>
    <w:multiLevelType w:val="hybridMultilevel"/>
    <w:tmpl w:val="06EC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07BF2"/>
    <w:multiLevelType w:val="hybridMultilevel"/>
    <w:tmpl w:val="9BBE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22A15"/>
    <w:multiLevelType w:val="hybridMultilevel"/>
    <w:tmpl w:val="286E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86EAD"/>
    <w:multiLevelType w:val="hybridMultilevel"/>
    <w:tmpl w:val="5302C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143D9A"/>
    <w:multiLevelType w:val="hybridMultilevel"/>
    <w:tmpl w:val="0B8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0"/>
  </w:num>
  <w:num w:numId="15">
    <w:abstractNumId w:val="15"/>
  </w:num>
  <w:num w:numId="16">
    <w:abstractNumId w:val="9"/>
  </w:num>
  <w:num w:numId="17">
    <w:abstractNumId w:val="20"/>
  </w:num>
  <w:num w:numId="18">
    <w:abstractNumId w:val="11"/>
  </w:num>
  <w:num w:numId="19">
    <w:abstractNumId w:val="12"/>
  </w:num>
  <w:num w:numId="20">
    <w:abstractNumId w:val="21"/>
  </w:num>
  <w:num w:numId="21">
    <w:abstractNumId w:val="19"/>
  </w:num>
  <w:num w:numId="22">
    <w:abstractNumId w:val="17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1MDcxMLMwsQRSBko6SsGpxcWZ+XkgBRa1AO+Fea4sAAAA"/>
  </w:docVars>
  <w:rsids>
    <w:rsidRoot w:val="00FE0E0C"/>
    <w:rsid w:val="00025E77"/>
    <w:rsid w:val="00025F2B"/>
    <w:rsid w:val="00027312"/>
    <w:rsid w:val="000440A4"/>
    <w:rsid w:val="0005675D"/>
    <w:rsid w:val="00061AE7"/>
    <w:rsid w:val="000645F2"/>
    <w:rsid w:val="00067AE4"/>
    <w:rsid w:val="00076E4C"/>
    <w:rsid w:val="00082F03"/>
    <w:rsid w:val="000835A0"/>
    <w:rsid w:val="000934A2"/>
    <w:rsid w:val="000A08F0"/>
    <w:rsid w:val="00121856"/>
    <w:rsid w:val="00133541"/>
    <w:rsid w:val="00144D98"/>
    <w:rsid w:val="001B0955"/>
    <w:rsid w:val="001D340B"/>
    <w:rsid w:val="002104A8"/>
    <w:rsid w:val="00227784"/>
    <w:rsid w:val="0023705D"/>
    <w:rsid w:val="00250A31"/>
    <w:rsid w:val="00251C13"/>
    <w:rsid w:val="002922D0"/>
    <w:rsid w:val="00294652"/>
    <w:rsid w:val="00296361"/>
    <w:rsid w:val="002D4665"/>
    <w:rsid w:val="002E4CDA"/>
    <w:rsid w:val="0033710C"/>
    <w:rsid w:val="00340B03"/>
    <w:rsid w:val="00342BD9"/>
    <w:rsid w:val="003450C9"/>
    <w:rsid w:val="00380AE7"/>
    <w:rsid w:val="0038480C"/>
    <w:rsid w:val="003A6943"/>
    <w:rsid w:val="003A6E99"/>
    <w:rsid w:val="003D29CE"/>
    <w:rsid w:val="003D67E9"/>
    <w:rsid w:val="004109BD"/>
    <w:rsid w:val="00410BA2"/>
    <w:rsid w:val="00421070"/>
    <w:rsid w:val="00434074"/>
    <w:rsid w:val="00463C3B"/>
    <w:rsid w:val="00463D38"/>
    <w:rsid w:val="0049325D"/>
    <w:rsid w:val="004937AE"/>
    <w:rsid w:val="00497BDC"/>
    <w:rsid w:val="004B02D5"/>
    <w:rsid w:val="004E2970"/>
    <w:rsid w:val="004F2B1A"/>
    <w:rsid w:val="005026DD"/>
    <w:rsid w:val="00502866"/>
    <w:rsid w:val="00504E93"/>
    <w:rsid w:val="00506A4E"/>
    <w:rsid w:val="00513EFC"/>
    <w:rsid w:val="0052113B"/>
    <w:rsid w:val="005311CA"/>
    <w:rsid w:val="005504FC"/>
    <w:rsid w:val="00564951"/>
    <w:rsid w:val="00573BF9"/>
    <w:rsid w:val="005A4A49"/>
    <w:rsid w:val="005B13C9"/>
    <w:rsid w:val="005B1D68"/>
    <w:rsid w:val="005C71B0"/>
    <w:rsid w:val="005E420F"/>
    <w:rsid w:val="00611B37"/>
    <w:rsid w:val="006252B4"/>
    <w:rsid w:val="00626882"/>
    <w:rsid w:val="00630A0B"/>
    <w:rsid w:val="00640D38"/>
    <w:rsid w:val="00646BA2"/>
    <w:rsid w:val="00654234"/>
    <w:rsid w:val="00675EA0"/>
    <w:rsid w:val="0068637F"/>
    <w:rsid w:val="006C08A0"/>
    <w:rsid w:val="006C47D8"/>
    <w:rsid w:val="006C5CF3"/>
    <w:rsid w:val="006D2D08"/>
    <w:rsid w:val="006F26A2"/>
    <w:rsid w:val="0070237E"/>
    <w:rsid w:val="00725803"/>
    <w:rsid w:val="00725CB5"/>
    <w:rsid w:val="007307A3"/>
    <w:rsid w:val="0074447D"/>
    <w:rsid w:val="00752315"/>
    <w:rsid w:val="007769AF"/>
    <w:rsid w:val="007901D7"/>
    <w:rsid w:val="007C211F"/>
    <w:rsid w:val="007C26CB"/>
    <w:rsid w:val="007E66D2"/>
    <w:rsid w:val="007F3012"/>
    <w:rsid w:val="00814A11"/>
    <w:rsid w:val="0084242D"/>
    <w:rsid w:val="00843D89"/>
    <w:rsid w:val="0085196C"/>
    <w:rsid w:val="008531B2"/>
    <w:rsid w:val="00857E6B"/>
    <w:rsid w:val="00870A1D"/>
    <w:rsid w:val="00871452"/>
    <w:rsid w:val="008968C4"/>
    <w:rsid w:val="008D31BD"/>
    <w:rsid w:val="008D7C1C"/>
    <w:rsid w:val="008E3098"/>
    <w:rsid w:val="0091116F"/>
    <w:rsid w:val="0092291B"/>
    <w:rsid w:val="00932D92"/>
    <w:rsid w:val="0095272C"/>
    <w:rsid w:val="00965AFD"/>
    <w:rsid w:val="00972024"/>
    <w:rsid w:val="0099286B"/>
    <w:rsid w:val="009A5D72"/>
    <w:rsid w:val="009A7001"/>
    <w:rsid w:val="009C5EFE"/>
    <w:rsid w:val="009C7C33"/>
    <w:rsid w:val="009F04D2"/>
    <w:rsid w:val="009F2BA7"/>
    <w:rsid w:val="009F6DA0"/>
    <w:rsid w:val="00A01182"/>
    <w:rsid w:val="00A06309"/>
    <w:rsid w:val="00A07310"/>
    <w:rsid w:val="00A23579"/>
    <w:rsid w:val="00AB1D67"/>
    <w:rsid w:val="00AC0F16"/>
    <w:rsid w:val="00AC69F6"/>
    <w:rsid w:val="00AD13CB"/>
    <w:rsid w:val="00AD2B23"/>
    <w:rsid w:val="00AD3FD8"/>
    <w:rsid w:val="00B370A8"/>
    <w:rsid w:val="00B80B30"/>
    <w:rsid w:val="00B87B84"/>
    <w:rsid w:val="00BC7376"/>
    <w:rsid w:val="00BC7738"/>
    <w:rsid w:val="00BD669A"/>
    <w:rsid w:val="00C13F2B"/>
    <w:rsid w:val="00C17C48"/>
    <w:rsid w:val="00C43D65"/>
    <w:rsid w:val="00C51B2D"/>
    <w:rsid w:val="00C70C01"/>
    <w:rsid w:val="00C81919"/>
    <w:rsid w:val="00C84833"/>
    <w:rsid w:val="00C9044F"/>
    <w:rsid w:val="00CA3183"/>
    <w:rsid w:val="00CD0846"/>
    <w:rsid w:val="00CE0B89"/>
    <w:rsid w:val="00D2420D"/>
    <w:rsid w:val="00D30382"/>
    <w:rsid w:val="00D413F9"/>
    <w:rsid w:val="00D44E50"/>
    <w:rsid w:val="00D82622"/>
    <w:rsid w:val="00D90060"/>
    <w:rsid w:val="00D92B95"/>
    <w:rsid w:val="00DC6B2F"/>
    <w:rsid w:val="00DE0EEC"/>
    <w:rsid w:val="00DF23CC"/>
    <w:rsid w:val="00DF66B1"/>
    <w:rsid w:val="00DF734A"/>
    <w:rsid w:val="00E01DB1"/>
    <w:rsid w:val="00E03F71"/>
    <w:rsid w:val="00E154B5"/>
    <w:rsid w:val="00E232F0"/>
    <w:rsid w:val="00E2789D"/>
    <w:rsid w:val="00E52791"/>
    <w:rsid w:val="00E6195E"/>
    <w:rsid w:val="00E749C1"/>
    <w:rsid w:val="00E80CD1"/>
    <w:rsid w:val="00E83195"/>
    <w:rsid w:val="00E971B9"/>
    <w:rsid w:val="00EE72E8"/>
    <w:rsid w:val="00F00A4F"/>
    <w:rsid w:val="00F13296"/>
    <w:rsid w:val="00F141FA"/>
    <w:rsid w:val="00F252F7"/>
    <w:rsid w:val="00F26A38"/>
    <w:rsid w:val="00F33CD8"/>
    <w:rsid w:val="00F368D5"/>
    <w:rsid w:val="00F4048E"/>
    <w:rsid w:val="00F439C9"/>
    <w:rsid w:val="00F514FB"/>
    <w:rsid w:val="00F8264B"/>
    <w:rsid w:val="00FD1DE2"/>
    <w:rsid w:val="00FD311E"/>
    <w:rsid w:val="00FE0E0C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48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background-details">
    <w:name w:val="background-details"/>
    <w:basedOn w:val="DefaultParagraphFont"/>
    <w:rsid w:val="004109BD"/>
  </w:style>
  <w:style w:type="character" w:styleId="UnresolvedMention">
    <w:name w:val="Unresolved Mention"/>
    <w:basedOn w:val="DefaultParagraphFont"/>
    <w:uiPriority w:val="99"/>
    <w:semiHidden/>
    <w:unhideWhenUsed/>
    <w:rsid w:val="00DF66B1"/>
    <w:rPr>
      <w:color w:val="605E5C"/>
      <w:shd w:val="clear" w:color="auto" w:fill="E1DFDD"/>
    </w:rPr>
  </w:style>
  <w:style w:type="paragraph" w:customStyle="1" w:styleId="ListParagraphPHPDOCX">
    <w:name w:val="List Paragraph PHPDOCX"/>
    <w:basedOn w:val="Normal"/>
    <w:uiPriority w:val="34"/>
    <w:qFormat/>
    <w:rsid w:val="00B87B84"/>
    <w:pPr>
      <w:spacing w:after="20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6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3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4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3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6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esh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62F9BC725A4CA48DC84D351FB6F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27E6-11DC-4FBF-8B08-9DED48F444BB}"/>
      </w:docPartPr>
      <w:docPartBody>
        <w:p w:rsidR="00F525CC" w:rsidRDefault="00221531">
          <w:pPr>
            <w:pStyle w:val="9662F9BC725A4CA48DC84D351FB6F0C3"/>
          </w:pPr>
          <w:r w:rsidRPr="00AD3FD8">
            <w:t>Experience</w:t>
          </w:r>
        </w:p>
      </w:docPartBody>
    </w:docPart>
    <w:docPart>
      <w:docPartPr>
        <w:name w:val="F6D2C37D9CEE4C6EB7DCB2D07AD0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035CC-4C00-4B6D-B2C3-DAD12284EEC5}"/>
      </w:docPartPr>
      <w:docPartBody>
        <w:p w:rsidR="00F525CC" w:rsidRDefault="00221531">
          <w:pPr>
            <w:pStyle w:val="F6D2C37D9CEE4C6EB7DCB2D07AD008D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8"/>
    <w:rsid w:val="00023DDE"/>
    <w:rsid w:val="00221531"/>
    <w:rsid w:val="00237C6D"/>
    <w:rsid w:val="003051E8"/>
    <w:rsid w:val="00373F38"/>
    <w:rsid w:val="00421B28"/>
    <w:rsid w:val="004B745A"/>
    <w:rsid w:val="00802EB9"/>
    <w:rsid w:val="008A5508"/>
    <w:rsid w:val="00942121"/>
    <w:rsid w:val="009661D1"/>
    <w:rsid w:val="00A529B3"/>
    <w:rsid w:val="00A84E36"/>
    <w:rsid w:val="00C73EF4"/>
    <w:rsid w:val="00F5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62F9BC725A4CA48DC84D351FB6F0C3">
    <w:name w:val="9662F9BC725A4CA48DC84D351FB6F0C3"/>
  </w:style>
  <w:style w:type="paragraph" w:customStyle="1" w:styleId="F6D2C37D9CEE4C6EB7DCB2D07AD008DF">
    <w:name w:val="F6D2C37D9CEE4C6EB7DCB2D07AD008DF"/>
  </w:style>
  <w:style w:type="paragraph" w:customStyle="1" w:styleId="5E04C5936DA84CD7A7B1AFF467C86905">
    <w:name w:val="5E04C5936DA84CD7A7B1AFF467C86905"/>
  </w:style>
  <w:style w:type="paragraph" w:customStyle="1" w:styleId="F774984221C44CA68B33F10252EB0719">
    <w:name w:val="F774984221C44CA68B33F10252EB0719"/>
    <w:rsid w:val="00373F38"/>
  </w:style>
  <w:style w:type="paragraph" w:customStyle="1" w:styleId="30287D921EFB40F0872A98CB6D0C36BD">
    <w:name w:val="30287D921EFB40F0872A98CB6D0C36BD"/>
    <w:rsid w:val="00373F38"/>
  </w:style>
  <w:style w:type="paragraph" w:customStyle="1" w:styleId="9BC97E716F7B40F496C1379CBA129DE2">
    <w:name w:val="9BC97E716F7B40F496C1379CBA129DE2"/>
    <w:rsid w:val="00373F38"/>
  </w:style>
  <w:style w:type="paragraph" w:customStyle="1" w:styleId="89D9259DAC304DDDBC05EB50D02355C7">
    <w:name w:val="89D9259DAC304DDDBC05EB50D02355C7"/>
    <w:rsid w:val="00373F38"/>
  </w:style>
  <w:style w:type="paragraph" w:customStyle="1" w:styleId="660A1A17B0B24DDC892D15456A2F7EBD">
    <w:name w:val="660A1A17B0B24DDC892D15456A2F7EBD"/>
    <w:rsid w:val="00373F38"/>
  </w:style>
  <w:style w:type="paragraph" w:customStyle="1" w:styleId="D774584741C34F4D98E6774CC93D2548">
    <w:name w:val="D774584741C34F4D98E6774CC93D2548"/>
    <w:rsid w:val="00373F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22A0D66-F13A-4F3F-AE84-4BFE4912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2020-07-07T09:23:00Z</dcterms:created>
  <dcterms:modified xsi:type="dcterms:W3CDTF">2020-08-19T00:30:00Z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